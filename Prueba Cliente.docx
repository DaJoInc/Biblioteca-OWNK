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95"/>
            <w:gridCol w:w="7842"/>
          </w:tblGrid>
          <w:tr w:rsidR="007B1913">
            <w:trPr>
              <w:trHeight w:val="3960"/>
              <w:jc w:val="center"/>
            </w:trPr>
            <w:tc>
              <w:tcPr>
                <w:tcW w:w="1450" w:type="pct"/>
                <w:tcBorders>
                  <w:top w:val="nil"/>
                  <w:left w:val="nil"/>
                  <w:bottom w:val="nil"/>
                  <w:right w:val="nil"/>
                </w:tcBorders>
                <w:shd w:val="clear" w:color="auto" w:fill="auto"/>
              </w:tcPr>
              <w:p w:rsidR="007B1913" w:rsidRDefault="007B1913">
                <w:pPr>
                  <w:pStyle w:val="Sinespaciado"/>
                </w:pPr>
              </w:p>
            </w:tc>
            <w:tc>
              <w:tcPr>
                <w:tcW w:w="4000" w:type="pct"/>
                <w:tcBorders>
                  <w:top w:val="nil"/>
                  <w:left w:val="nil"/>
                  <w:bottom w:val="nil"/>
                  <w:right w:val="nil"/>
                </w:tcBorders>
                <w:shd w:val="clear" w:color="auto" w:fill="auto"/>
                <w:tcMar>
                  <w:left w:w="115" w:type="dxa"/>
                  <w:bottom w:w="115" w:type="dxa"/>
                </w:tcMar>
                <w:vAlign w:val="bottom"/>
              </w:tcPr>
              <w:p w:rsidR="007B1913" w:rsidRDefault="00E00D8F">
                <w:pPr>
                  <w:pStyle w:val="Sinespaciado"/>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ítulo"/>
                    <w:id w:val="541102321"/>
                    <w:placeholder>
                      <w:docPart w:val="843C180D206C470CAC3C88ADEA4F1140"/>
                    </w:placeholder>
                    <w:dataBinding w:prefixMappings="xmlns:ns0='http://schemas.openxmlformats.org/package/2006/metadata/core-properties' xmlns:ns1='http://purl.org/dc/elements/1.1/'" w:xpath="/ns0:coreProperties[1]/ns1:title[1]" w:storeItemID="{6C3C8BC8-F283-45AE-878A-BAB7291924A1}"/>
                    <w:text/>
                  </w:sdtPr>
                  <w:sdtContent>
                    <w:r w:rsidR="000E5423">
                      <w:rPr>
                        <w:rFonts w:asciiTheme="majorHAnsi" w:eastAsiaTheme="majorEastAsia" w:hAnsiTheme="majorHAnsi" w:cstheme="majorBidi"/>
                        <w:caps/>
                        <w:color w:val="775F55" w:themeColor="text2"/>
                        <w:sz w:val="110"/>
                        <w:szCs w:val="110"/>
                      </w:rPr>
                      <w:t>Proyecto Biblioteca</w:t>
                    </w:r>
                  </w:sdtContent>
                </w:sdt>
              </w:p>
            </w:tc>
          </w:tr>
          <w:tr w:rsidR="007B1913">
            <w:trPr>
              <w:jc w:val="center"/>
            </w:trPr>
            <w:tc>
              <w:tcPr>
                <w:tcW w:w="1450" w:type="pct"/>
                <w:tcBorders>
                  <w:top w:val="nil"/>
                  <w:left w:val="nil"/>
                  <w:bottom w:val="nil"/>
                  <w:right w:val="nil"/>
                </w:tcBorders>
                <w:shd w:val="clear" w:color="auto" w:fill="auto"/>
              </w:tcPr>
              <w:p w:rsidR="007B1913" w:rsidRDefault="007B1913">
                <w:pPr>
                  <w:pStyle w:val="Sinespaciado"/>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7B1913" w:rsidRDefault="00E00D8F">
                <w:r>
                  <w:rPr>
                    <w:noProof/>
                  </w:rPr>
                  <w:drawing>
                    <wp:inline distT="0" distB="0" distL="0" distR="0">
                      <wp:extent cx="4907166" cy="3375113"/>
                      <wp:effectExtent l="9525" t="9525" r="17259" b="6262"/>
                      <wp:docPr id="5" name="Imagen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stretch>
                                <a:fillRect/>
                              </a:stretch>
                            </pic:blipFill>
                            <pic:spPr>
                              <a:xfrm>
                                <a:off x="0" y="0"/>
                                <a:ext cx="4915213" cy="3375113"/>
                              </a:xfrm>
                              <a:prstGeom prst="rect">
                                <a:avLst/>
                              </a:prstGeom>
                            </pic:spPr>
                          </pic:pic>
                        </a:graphicData>
                      </a:graphic>
                    </wp:inline>
                  </w:drawing>
                </w:r>
              </w:p>
            </w:tc>
          </w:tr>
          <w:tr w:rsidR="007B1913">
            <w:trPr>
              <w:trHeight w:val="864"/>
              <w:jc w:val="center"/>
            </w:trPr>
            <w:tc>
              <w:tcPr>
                <w:tcW w:w="1450" w:type="pct"/>
                <w:tcBorders>
                  <w:top w:val="nil"/>
                  <w:left w:val="nil"/>
                  <w:bottom w:val="nil"/>
                </w:tcBorders>
                <w:shd w:val="clear" w:color="auto" w:fill="DD8047" w:themeFill="accent2"/>
                <w:vAlign w:val="center"/>
              </w:tcPr>
              <w:p w:rsidR="007B1913" w:rsidRDefault="00E00D8F">
                <w:pPr>
                  <w:pStyle w:val="Sinespaciado"/>
                  <w:jc w:val="center"/>
                  <w:rPr>
                    <w:color w:val="FFFFFF" w:themeColor="background1"/>
                    <w:sz w:val="32"/>
                    <w:szCs w:val="32"/>
                  </w:rPr>
                </w:pPr>
                <w:sdt>
                  <w:sdtPr>
                    <w:rPr>
                      <w:color w:val="FFFFFF" w:themeColor="background1"/>
                      <w:sz w:val="32"/>
                      <w:szCs w:val="32"/>
                    </w:rPr>
                    <w:alias w:val="Fecha"/>
                    <w:id w:val="541102334"/>
                    <w:placeholder>
                      <w:docPart w:val="8CE6BC738D0C4063B0CF75EEB60F652E"/>
                    </w:placeholder>
                    <w:dataBinding w:prefixMappings="xmlns:ns0='http://schemas.microsoft.com/office/2006/coverPageProps'" w:xpath="/ns0:CoverPageProperties[1]/ns0:PublishDate[1]" w:storeItemID="{55AF091B-3C7A-41E3-B477-F2FDAA23CFDA}"/>
                    <w:date w:fullDate="2018-04-02T00:00:00Z">
                      <w:dateFormat w:val="dd/MM/yyyy"/>
                      <w:lid w:val="es-ES"/>
                      <w:storeMappedDataAs w:val="dateTime"/>
                      <w:calendar w:val="gregorian"/>
                    </w:date>
                  </w:sdtPr>
                  <w:sdtContent>
                    <w:r w:rsidR="00FA193F">
                      <w:rPr>
                        <w:color w:val="FFFFFF" w:themeColor="background1"/>
                        <w:sz w:val="32"/>
                        <w:szCs w:val="32"/>
                        <w:lang w:val="es-ES"/>
                      </w:rPr>
                      <w:t>02/04/2018</w:t>
                    </w:r>
                  </w:sdtContent>
                </w:sdt>
              </w:p>
            </w:tc>
            <w:tc>
              <w:tcPr>
                <w:tcW w:w="4000" w:type="pct"/>
                <w:tcBorders>
                  <w:top w:val="nil"/>
                  <w:bottom w:val="nil"/>
                  <w:right w:val="nil"/>
                </w:tcBorders>
                <w:shd w:val="clear" w:color="auto" w:fill="94B6D2" w:themeFill="accent1"/>
                <w:tcMar>
                  <w:left w:w="216" w:type="dxa"/>
                </w:tcMar>
                <w:vAlign w:val="center"/>
              </w:tcPr>
              <w:p w:rsidR="007B1913" w:rsidRDefault="00E00D8F">
                <w:pPr>
                  <w:pStyle w:val="Sinespaciado"/>
                  <w:rPr>
                    <w:color w:val="FFFFFF" w:themeColor="background1"/>
                    <w:sz w:val="40"/>
                    <w:szCs w:val="40"/>
                  </w:rPr>
                </w:pPr>
                <w:sdt>
                  <w:sdtPr>
                    <w:rPr>
                      <w:color w:val="FFFFFF" w:themeColor="background1"/>
                      <w:sz w:val="40"/>
                      <w:szCs w:val="40"/>
                    </w:rPr>
                    <w:alias w:val="Subtítulo"/>
                    <w:id w:val="541102329"/>
                    <w:placeholder>
                      <w:docPart w:val="1EF2B187E8B24C59994D1E6466FE0533"/>
                    </w:placeholder>
                    <w:dataBinding w:prefixMappings="xmlns:ns0='http://schemas.openxmlformats.org/package/2006/metadata/core-properties' xmlns:ns1='http://purl.org/dc/elements/1.1/'" w:xpath="/ns0:coreProperties[1]/ns1:subject[1]" w:storeItemID="{6C3C8BC8-F283-45AE-878A-BAB7291924A1}"/>
                    <w:text/>
                  </w:sdtPr>
                  <w:sdtContent>
                    <w:r w:rsidR="000E5423">
                      <w:rPr>
                        <w:color w:val="FFFFFF" w:themeColor="background1"/>
                        <w:sz w:val="40"/>
                        <w:szCs w:val="40"/>
                      </w:rPr>
                      <w:t>Prueba de cliente</w:t>
                    </w:r>
                    <w:r w:rsidR="00FA193F">
                      <w:rPr>
                        <w:color w:val="FFFFFF" w:themeColor="background1"/>
                        <w:sz w:val="40"/>
                        <w:szCs w:val="40"/>
                      </w:rPr>
                      <w:t xml:space="preserve"> – OWNK SAS</w:t>
                    </w:r>
                  </w:sdtContent>
                </w:sdt>
              </w:p>
            </w:tc>
          </w:tr>
          <w:tr w:rsidR="007B1913">
            <w:trPr>
              <w:jc w:val="center"/>
            </w:trPr>
            <w:tc>
              <w:tcPr>
                <w:tcW w:w="1450" w:type="pct"/>
                <w:tcBorders>
                  <w:top w:val="nil"/>
                  <w:left w:val="nil"/>
                  <w:bottom w:val="nil"/>
                  <w:right w:val="nil"/>
                </w:tcBorders>
                <w:shd w:val="clear" w:color="auto" w:fill="auto"/>
                <w:vAlign w:val="center"/>
              </w:tcPr>
              <w:p w:rsidR="007B1913" w:rsidRDefault="007B1913">
                <w:pPr>
                  <w:pStyle w:val="Sinespaciado"/>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7B1913" w:rsidRDefault="000E5423">
                <w:pPr>
                  <w:pStyle w:val="Sinespaciado"/>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Informe elaborado con el fin de documentar de modo formal el actual funcionamiento de el proyecto Biblioteca, la necesidad del cliente con la que se dio inicio al proyecto y las oportunidades de mejora que se descubrieron al momento de hacer las pruebas unitarias del aplicativo.</w:t>
                </w:r>
                <w:r w:rsidR="00E00D8F">
                  <w:rPr>
                    <w:sz w:val="26"/>
                    <w:szCs w:val="26"/>
                    <w:lang w:val="es-ES"/>
                  </w:rPr>
                  <w:t xml:space="preserve"> </w:t>
                </w:r>
              </w:p>
              <w:p w:rsidR="007B1913" w:rsidRDefault="007B1913">
                <w:pPr>
                  <w:pStyle w:val="Sinespaciado"/>
                  <w:rPr>
                    <w:rFonts w:asciiTheme="majorHAnsi" w:eastAsiaTheme="majorEastAsia" w:hAnsiTheme="majorHAnsi" w:cstheme="majorBidi"/>
                    <w:i/>
                    <w:iCs/>
                    <w:color w:val="775F55" w:themeColor="text2"/>
                    <w:sz w:val="26"/>
                    <w:szCs w:val="26"/>
                  </w:rPr>
                </w:pPr>
              </w:p>
            </w:tc>
          </w:tr>
        </w:tbl>
        <w:p w:rsidR="007B1913" w:rsidRDefault="00E00D8F">
          <w:pPr>
            <w:spacing w:after="200" w:line="276" w:lineRule="auto"/>
          </w:pPr>
        </w:p>
      </w:sdtContent>
    </w:sdt>
    <w:p w:rsidR="007B1913" w:rsidRDefault="00E00D8F">
      <w:pPr>
        <w:pStyle w:val="Ttulo"/>
      </w:pPr>
      <w:sdt>
        <w:sdtPr>
          <w:alias w:val="Título"/>
          <w:id w:val="-1055697181"/>
          <w:placeholder>
            <w:docPart w:val="302943D0C05C4234922E24EB02C148CA"/>
          </w:placeholder>
          <w:dataBinding w:prefixMappings="xmlns:ns0='http://schemas.openxmlformats.org/package/2006/metadata/core-properties' xmlns:ns1='http://purl.org/dc/elements/1.1/'" w:xpath="/ns0:coreProperties[1]/ns1:title[1]" w:storeItemID="{6C3C8BC8-F283-45AE-878A-BAB7291924A1}"/>
          <w:text/>
        </w:sdtPr>
        <w:sdtContent>
          <w:r w:rsidR="000E5423">
            <w:t>Proyecto Biblioteca</w:t>
          </w:r>
        </w:sdtContent>
      </w:sdt>
    </w:p>
    <w:p w:rsidR="007B1913" w:rsidRDefault="007B1913">
      <w:pPr>
        <w:pStyle w:val="Ttulo"/>
        <w:rPr>
          <w:rFonts w:asciiTheme="majorHAnsi" w:eastAsiaTheme="majorEastAsia" w:hAnsiTheme="majorHAnsi" w:cstheme="majorBidi"/>
          <w:b/>
          <w:bCs/>
          <w:caps/>
          <w:color w:val="DD8047" w:themeColor="accent2"/>
          <w:spacing w:val="50"/>
          <w:sz w:val="24"/>
          <w:szCs w:val="24"/>
        </w:rPr>
      </w:pPr>
    </w:p>
    <w:sdt>
      <w:sdtPr>
        <w:id w:val="219697527"/>
        <w:placeholder>
          <w:docPart w:val="90EA075A609A45E6B2153AAA98AE3BD5"/>
        </w:placeholder>
        <w:dataBinding w:prefixMappings="xmlns:ns0='http://schemas.openxmlformats.org/package/2006/metadata/core-properties' xmlns:ns1='http://purl.org/dc/elements/1.1/'" w:xpath="/ns0:coreProperties[1]/ns1:subject[1]" w:storeItemID="{6C3C8BC8-F283-45AE-878A-BAB7291924A1}"/>
        <w:text/>
      </w:sdtPr>
      <w:sdtContent>
        <w:p w:rsidR="007B1913" w:rsidRDefault="00FA193F">
          <w:pPr>
            <w:pStyle w:val="Subttulo"/>
          </w:pPr>
          <w:r>
            <w:t>Prueba de cliente – OWNK SAS</w:t>
          </w:r>
        </w:p>
      </w:sdtContent>
    </w:sdt>
    <w:p w:rsidR="007B1913" w:rsidRDefault="00FA193F" w:rsidP="00FA193F">
      <w:pPr>
        <w:pStyle w:val="Ttulo1"/>
      </w:pPr>
      <w:r>
        <w:t>Necesidad del cliente:</w:t>
      </w:r>
    </w:p>
    <w:p w:rsidR="00FA193F" w:rsidRDefault="00FA193F" w:rsidP="00FA193F"/>
    <w:p w:rsidR="00FA193F" w:rsidRDefault="001478FB" w:rsidP="00FA193F">
      <w:r>
        <w:t>Contexto: En una biblioteca virtual, se pueden encontrar variados archivos planos que en sí mismos contienen un capítulo de un libro; con el nombre del capítulo, el autor, entre otros datos, o el libro propiamente; con el nombre del autor y el del dueño del mencionado. Estos capítulos y libros pueden encontrarse en diversas carpetas que a su vez están contenidas en una.</w:t>
      </w:r>
    </w:p>
    <w:p w:rsidR="00971C0A" w:rsidRDefault="001478FB" w:rsidP="00FA193F">
      <w:r>
        <w:t xml:space="preserve">El cliente quiere que estos archivos sean organizados, de modo que un </w:t>
      </w:r>
      <w:r w:rsidR="00971C0A">
        <w:t xml:space="preserve">archivo de texto plano contenga en sí un libro </w:t>
      </w:r>
      <w:r>
        <w:t xml:space="preserve">especifico </w:t>
      </w:r>
      <w:r w:rsidR="00971C0A">
        <w:t xml:space="preserve">y </w:t>
      </w:r>
      <w:r>
        <w:t xml:space="preserve">el contenido de sus </w:t>
      </w:r>
      <w:r w:rsidR="00971C0A">
        <w:t>capítulos (Relacionando un archivo libro con un archivo capitulo por su autor). Adicionalmente el archivo plano anteriormente mencionado debe estar en una carpeta que tendrá como nombre el nombre textual del dueño del libro y el archivo plano con el contenido mencionado y el archivo final tendrá como nombre “Índice __&lt;nombre del libro&gt;”.</w:t>
      </w:r>
    </w:p>
    <w:p w:rsidR="00971C0A" w:rsidRDefault="00971C0A" w:rsidP="00FA193F"/>
    <w:p w:rsidR="00971C0A" w:rsidRDefault="00630F54" w:rsidP="00775D3C">
      <w:pPr>
        <w:pStyle w:val="Ttulo2"/>
      </w:pPr>
      <w:r>
        <w:rPr>
          <w:noProof/>
        </w:rPr>
        <mc:AlternateContent>
          <mc:Choice Requires="wps">
            <w:drawing>
              <wp:anchor distT="0" distB="0" distL="114300" distR="114300" simplePos="0" relativeHeight="250712576" behindDoc="0" locked="0" layoutInCell="1" allowOverlap="1" wp14:anchorId="6D4E57B7" wp14:editId="7187E776">
                <wp:simplePos x="0" y="0"/>
                <wp:positionH relativeFrom="column">
                  <wp:posOffset>4272394</wp:posOffset>
                </wp:positionH>
                <wp:positionV relativeFrom="paragraph">
                  <wp:posOffset>297700</wp:posOffset>
                </wp:positionV>
                <wp:extent cx="1080655" cy="234835"/>
                <wp:effectExtent l="0" t="0" r="24765" b="13335"/>
                <wp:wrapNone/>
                <wp:docPr id="68" name="Cuadro de texto 68"/>
                <wp:cNvGraphicFramePr/>
                <a:graphic xmlns:a="http://schemas.openxmlformats.org/drawingml/2006/main">
                  <a:graphicData uri="http://schemas.microsoft.com/office/word/2010/wordprocessingShape">
                    <wps:wsp>
                      <wps:cNvSpPr txBox="1"/>
                      <wps:spPr>
                        <a:xfrm>
                          <a:off x="0" y="0"/>
                          <a:ext cx="1080655" cy="234835"/>
                        </a:xfrm>
                        <a:prstGeom prst="rect">
                          <a:avLst/>
                        </a:prstGeom>
                        <a:solidFill>
                          <a:schemeClr val="lt1"/>
                        </a:solidFill>
                        <a:ln w="6350">
                          <a:solidFill>
                            <a:prstClr val="black"/>
                          </a:solidFill>
                        </a:ln>
                      </wps:spPr>
                      <wps:txbx>
                        <w:txbxContent>
                          <w:p w:rsidR="000F746C" w:rsidRDefault="000F746C" w:rsidP="00630F54">
                            <w:r>
                              <w:t>Título archivoL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E57B7" id="_x0000_t202" coordsize="21600,21600" o:spt="202" path="m,l,21600r21600,l21600,xe">
                <v:stroke joinstyle="miter"/>
                <v:path gradientshapeok="t" o:connecttype="rect"/>
              </v:shapetype>
              <v:shape id="Cuadro de texto 68" o:spid="_x0000_s1026" type="#_x0000_t202" style="position:absolute;margin-left:336.4pt;margin-top:23.45pt;width:85.1pt;height:18.5pt;z-index:2507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" fillcolor="white [3201]" strokeweight=".5pt">
                <v:textbox>
                  <w:txbxContent>
                    <w:p w:rsidR="000F746C" w:rsidRDefault="000F746C" w:rsidP="00630F54">
                      <w:r>
                        <w:t>Título archivoL</w:t>
                      </w:r>
                    </w:p>
                  </w:txbxContent>
                </v:textbox>
              </v:shape>
            </w:pict>
          </mc:Fallback>
        </mc:AlternateContent>
      </w:r>
      <w:r w:rsidR="00775D3C">
        <w:t>Estructura de archivos de entrada</w:t>
      </w:r>
    </w:p>
    <w:p w:rsidR="00775D3C" w:rsidRDefault="00630F54" w:rsidP="00775D3C">
      <w:r>
        <w:rPr>
          <w:noProof/>
        </w:rPr>
        <mc:AlternateContent>
          <mc:Choice Requires="wps">
            <w:drawing>
              <wp:anchor distT="0" distB="0" distL="114300" distR="114300" simplePos="0" relativeHeight="250710528" behindDoc="0" locked="0" layoutInCell="1" allowOverlap="1">
                <wp:simplePos x="0" y="0"/>
                <wp:positionH relativeFrom="column">
                  <wp:posOffset>1113558</wp:posOffset>
                </wp:positionH>
                <wp:positionV relativeFrom="paragraph">
                  <wp:posOffset>9294</wp:posOffset>
                </wp:positionV>
                <wp:extent cx="1073727" cy="234835"/>
                <wp:effectExtent l="0" t="0" r="12700" b="13335"/>
                <wp:wrapNone/>
                <wp:docPr id="67" name="Cuadro de texto 67"/>
                <wp:cNvGraphicFramePr/>
                <a:graphic xmlns:a="http://schemas.openxmlformats.org/drawingml/2006/main">
                  <a:graphicData uri="http://schemas.microsoft.com/office/word/2010/wordprocessingShape">
                    <wps:wsp>
                      <wps:cNvSpPr txBox="1"/>
                      <wps:spPr>
                        <a:xfrm>
                          <a:off x="0" y="0"/>
                          <a:ext cx="1073727" cy="234835"/>
                        </a:xfrm>
                        <a:prstGeom prst="rect">
                          <a:avLst/>
                        </a:prstGeom>
                        <a:solidFill>
                          <a:schemeClr val="lt1"/>
                        </a:solidFill>
                        <a:ln w="6350">
                          <a:solidFill>
                            <a:prstClr val="black"/>
                          </a:solidFill>
                        </a:ln>
                      </wps:spPr>
                      <wps:txbx>
                        <w:txbxContent>
                          <w:p w:rsidR="000F746C" w:rsidRDefault="000F746C">
                            <w:r>
                              <w:t>Título archivoC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7" o:spid="_x0000_s1027" type="#_x0000_t202" style="position:absolute;margin-left:87.7pt;margin-top:.75pt;width:84.55pt;height:18.5pt;z-index:2507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" fillcolor="white [3201]" strokeweight=".5pt">
                <v:textbox>
                  <w:txbxContent>
                    <w:p w:rsidR="000F746C" w:rsidRDefault="000F746C">
                      <w:r>
                        <w:t>Título archivoC</w:t>
                      </w:r>
                    </w:p>
                  </w:txbxContent>
                </v:textbox>
              </v:shape>
            </w:pict>
          </mc:Fallback>
        </mc:AlternateContent>
      </w:r>
      <w:r>
        <w:rPr>
          <w:noProof/>
        </w:rPr>
        <mc:AlternateContent>
          <mc:Choice Requires="wps">
            <w:drawing>
              <wp:anchor distT="0" distB="0" distL="114300" distR="114300" simplePos="0" relativeHeight="250082816" behindDoc="0" locked="0" layoutInCell="1" allowOverlap="1" wp14:anchorId="7572032D" wp14:editId="31F0D567">
                <wp:simplePos x="0" y="0"/>
                <wp:positionH relativeFrom="column">
                  <wp:posOffset>3280987</wp:posOffset>
                </wp:positionH>
                <wp:positionV relativeFrom="paragraph">
                  <wp:posOffset>271665</wp:posOffset>
                </wp:positionV>
                <wp:extent cx="2840182" cy="1932709"/>
                <wp:effectExtent l="0" t="0" r="17780" b="10795"/>
                <wp:wrapNone/>
                <wp:docPr id="2" name="Pergamino: vertical 2"/>
                <wp:cNvGraphicFramePr/>
                <a:graphic xmlns:a="http://schemas.openxmlformats.org/drawingml/2006/main">
                  <a:graphicData uri="http://schemas.microsoft.com/office/word/2010/wordprocessingShape">
                    <wps:wsp>
                      <wps:cNvSpPr/>
                      <wps:spPr>
                        <a:xfrm>
                          <a:off x="0" y="0"/>
                          <a:ext cx="2840182" cy="1932709"/>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775D3C">
                            <w:pPr>
                              <w:jc w:val="center"/>
                            </w:pPr>
                            <w:r>
                              <w:t>Nombre_Libro</w:t>
                            </w:r>
                          </w:p>
                          <w:p w:rsidR="000F746C" w:rsidRDefault="000F746C" w:rsidP="00775D3C">
                            <w:pPr>
                              <w:pStyle w:val="Prrafodelista"/>
                              <w:numPr>
                                <w:ilvl w:val="0"/>
                                <w:numId w:val="24"/>
                              </w:numPr>
                              <w:jc w:val="center"/>
                            </w:pPr>
                            <w:r>
                              <w:t>Autor_Libro</w:t>
                            </w:r>
                          </w:p>
                          <w:p w:rsidR="000F746C" w:rsidRDefault="000F746C" w:rsidP="00775D3C">
                            <w:pPr>
                              <w:pStyle w:val="Prrafodelista"/>
                              <w:numPr>
                                <w:ilvl w:val="0"/>
                                <w:numId w:val="24"/>
                              </w:numPr>
                              <w:jc w:val="center"/>
                            </w:pPr>
                            <w:r>
                              <w:t>Nombre_Dueño_Libro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2032D"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ergamino: vertical 2" o:spid="_x0000_s1028" type="#_x0000_t97" style="position:absolute;margin-left:258.35pt;margin-top:21.4pt;width:223.65pt;height:152.2pt;z-index:2500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" fillcolor="#80865a [2406]" strokecolor="black [3213]" strokeweight="1.5pt">
                <v:textbox>
                  <w:txbxContent>
                    <w:p w:rsidR="000F746C" w:rsidRDefault="000F746C" w:rsidP="00775D3C">
                      <w:pPr>
                        <w:jc w:val="center"/>
                      </w:pPr>
                      <w:r>
                        <w:t>Nombre_Libro</w:t>
                      </w:r>
                    </w:p>
                    <w:p w:rsidR="000F746C" w:rsidRDefault="000F746C" w:rsidP="00775D3C">
                      <w:pPr>
                        <w:pStyle w:val="Prrafodelista"/>
                        <w:numPr>
                          <w:ilvl w:val="0"/>
                          <w:numId w:val="24"/>
                        </w:numPr>
                        <w:jc w:val="center"/>
                      </w:pPr>
                      <w:r>
                        <w:t>Autor_Libro</w:t>
                      </w:r>
                    </w:p>
                    <w:p w:rsidR="000F746C" w:rsidRDefault="000F746C" w:rsidP="00775D3C">
                      <w:pPr>
                        <w:pStyle w:val="Prrafodelista"/>
                        <w:numPr>
                          <w:ilvl w:val="0"/>
                          <w:numId w:val="24"/>
                        </w:numPr>
                        <w:jc w:val="center"/>
                      </w:pPr>
                      <w:r>
                        <w:t>Nombre_Dueño_Libro</w:t>
                      </w:r>
                    </w:p>
                  </w:txbxContent>
                </v:textbox>
              </v:shape>
            </w:pict>
          </mc:Fallback>
        </mc:AlternateContent>
      </w:r>
    </w:p>
    <w:p w:rsidR="00775D3C" w:rsidRDefault="00630F54" w:rsidP="00775D3C">
      <w:r>
        <w:rPr>
          <w:noProof/>
        </w:rPr>
        <mc:AlternateContent>
          <mc:Choice Requires="wps">
            <w:drawing>
              <wp:anchor distT="0" distB="0" distL="114300" distR="114300" simplePos="0" relativeHeight="250068480" behindDoc="0" locked="0" layoutInCell="1" allowOverlap="1">
                <wp:simplePos x="0" y="0"/>
                <wp:positionH relativeFrom="column">
                  <wp:posOffset>184439</wp:posOffset>
                </wp:positionH>
                <wp:positionV relativeFrom="paragraph">
                  <wp:posOffset>3579</wp:posOffset>
                </wp:positionV>
                <wp:extent cx="2840182" cy="1932709"/>
                <wp:effectExtent l="0" t="0" r="17780" b="10795"/>
                <wp:wrapNone/>
                <wp:docPr id="1" name="Pergamino: vertical 1"/>
                <wp:cNvGraphicFramePr/>
                <a:graphic xmlns:a="http://schemas.openxmlformats.org/drawingml/2006/main">
                  <a:graphicData uri="http://schemas.microsoft.com/office/word/2010/wordprocessingShape">
                    <wps:wsp>
                      <wps:cNvSpPr/>
                      <wps:spPr>
                        <a:xfrm>
                          <a:off x="0" y="0"/>
                          <a:ext cx="2840182" cy="1932709"/>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775D3C">
                            <w:pPr>
                              <w:jc w:val="center"/>
                            </w:pPr>
                            <w:r>
                              <w:t>Nombre_Capitulo</w:t>
                            </w:r>
                          </w:p>
                          <w:p w:rsidR="000F746C" w:rsidRDefault="000F746C" w:rsidP="00775D3C">
                            <w:pPr>
                              <w:pStyle w:val="Prrafodelista"/>
                              <w:numPr>
                                <w:ilvl w:val="0"/>
                                <w:numId w:val="24"/>
                              </w:numPr>
                              <w:jc w:val="center"/>
                            </w:pPr>
                            <w:r>
                              <w:t>Autor_LibroyCapitulo</w:t>
                            </w:r>
                          </w:p>
                          <w:p w:rsidR="000F746C" w:rsidRDefault="000F746C" w:rsidP="00775D3C">
                            <w:pPr>
                              <w:pStyle w:val="Prrafodelista"/>
                              <w:numPr>
                                <w:ilvl w:val="0"/>
                                <w:numId w:val="24"/>
                              </w:numPr>
                              <w:jc w:val="center"/>
                            </w:pPr>
                            <w:r>
                              <w:t>Parrafo_Capitulo</w:t>
                            </w:r>
                          </w:p>
                          <w:p w:rsidR="000F746C" w:rsidRDefault="000F746C" w:rsidP="00775D3C">
                            <w:pPr>
                              <w:pStyle w:val="Prrafodelista"/>
                              <w:numPr>
                                <w:ilvl w:val="0"/>
                                <w:numId w:val="24"/>
                              </w:numPr>
                              <w:jc w:val="center"/>
                            </w:pPr>
                            <w:r>
                              <w:t>Subtitulo1</w:t>
                            </w:r>
                          </w:p>
                          <w:p w:rsidR="000F746C" w:rsidRDefault="000F746C" w:rsidP="00775D3C">
                            <w:pPr>
                              <w:pStyle w:val="Prrafodelista"/>
                              <w:numPr>
                                <w:ilvl w:val="0"/>
                                <w:numId w:val="24"/>
                              </w:numPr>
                              <w:jc w:val="center"/>
                            </w:pPr>
                            <w:r>
                              <w:t>Parrafo de subtitulo1</w:t>
                            </w:r>
                          </w:p>
                          <w:p w:rsidR="000F746C" w:rsidRDefault="000F746C" w:rsidP="00775D3C">
                            <w:pPr>
                              <w:pStyle w:val="Prrafodelista"/>
                              <w:numPr>
                                <w:ilvl w:val="0"/>
                                <w:numId w:val="24"/>
                              </w:numPr>
                              <w:jc w:val="center"/>
                            </w:pPr>
                            <w:r>
                              <w:t>Subtitulo n</w:t>
                            </w:r>
                          </w:p>
                          <w:p w:rsidR="000F746C" w:rsidRDefault="000F746C" w:rsidP="00775D3C">
                            <w:pPr>
                              <w:pStyle w:val="Prrafodelista"/>
                              <w:numPr>
                                <w:ilvl w:val="0"/>
                                <w:numId w:val="24"/>
                              </w:numPr>
                              <w:jc w:val="center"/>
                            </w:pPr>
                            <w:r>
                              <w:t>Parrafo de subtitulo n</w:t>
                            </w:r>
                          </w:p>
                          <w:p w:rsidR="000F746C" w:rsidRDefault="000F746C" w:rsidP="00775D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rgamino: vertical 1" o:spid="_x0000_s1029" type="#_x0000_t97" style="position:absolute;margin-left:14.5pt;margin-top:.3pt;width:223.65pt;height:152.2pt;z-index:2500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" fillcolor="#d0ae72 [2414]" strokecolor="black [3213]" strokeweight="1.5pt">
                <v:textbox>
                  <w:txbxContent>
                    <w:p w:rsidR="000F746C" w:rsidRDefault="000F746C" w:rsidP="00775D3C">
                      <w:pPr>
                        <w:jc w:val="center"/>
                      </w:pPr>
                      <w:r>
                        <w:t>Nombre_Capitulo</w:t>
                      </w:r>
                    </w:p>
                    <w:p w:rsidR="000F746C" w:rsidRDefault="000F746C" w:rsidP="00775D3C">
                      <w:pPr>
                        <w:pStyle w:val="Prrafodelista"/>
                        <w:numPr>
                          <w:ilvl w:val="0"/>
                          <w:numId w:val="24"/>
                        </w:numPr>
                        <w:jc w:val="center"/>
                      </w:pPr>
                      <w:r>
                        <w:t>Autor_LibroyCapitulo</w:t>
                      </w:r>
                    </w:p>
                    <w:p w:rsidR="000F746C" w:rsidRDefault="000F746C" w:rsidP="00775D3C">
                      <w:pPr>
                        <w:pStyle w:val="Prrafodelista"/>
                        <w:numPr>
                          <w:ilvl w:val="0"/>
                          <w:numId w:val="24"/>
                        </w:numPr>
                        <w:jc w:val="center"/>
                      </w:pPr>
                      <w:r>
                        <w:t>Parrafo_Capitulo</w:t>
                      </w:r>
                    </w:p>
                    <w:p w:rsidR="000F746C" w:rsidRDefault="000F746C" w:rsidP="00775D3C">
                      <w:pPr>
                        <w:pStyle w:val="Prrafodelista"/>
                        <w:numPr>
                          <w:ilvl w:val="0"/>
                          <w:numId w:val="24"/>
                        </w:numPr>
                        <w:jc w:val="center"/>
                      </w:pPr>
                      <w:r>
                        <w:t>Subtitulo1</w:t>
                      </w:r>
                    </w:p>
                    <w:p w:rsidR="000F746C" w:rsidRDefault="000F746C" w:rsidP="00775D3C">
                      <w:pPr>
                        <w:pStyle w:val="Prrafodelista"/>
                        <w:numPr>
                          <w:ilvl w:val="0"/>
                          <w:numId w:val="24"/>
                        </w:numPr>
                        <w:jc w:val="center"/>
                      </w:pPr>
                      <w:r>
                        <w:t>Parrafo de subtitulo1</w:t>
                      </w:r>
                    </w:p>
                    <w:p w:rsidR="000F746C" w:rsidRDefault="000F746C" w:rsidP="00775D3C">
                      <w:pPr>
                        <w:pStyle w:val="Prrafodelista"/>
                        <w:numPr>
                          <w:ilvl w:val="0"/>
                          <w:numId w:val="24"/>
                        </w:numPr>
                        <w:jc w:val="center"/>
                      </w:pPr>
                      <w:r>
                        <w:t>Subtitulo n</w:t>
                      </w:r>
                    </w:p>
                    <w:p w:rsidR="000F746C" w:rsidRDefault="000F746C" w:rsidP="00775D3C">
                      <w:pPr>
                        <w:pStyle w:val="Prrafodelista"/>
                        <w:numPr>
                          <w:ilvl w:val="0"/>
                          <w:numId w:val="24"/>
                        </w:numPr>
                        <w:jc w:val="center"/>
                      </w:pPr>
                      <w:r>
                        <w:t>Parrafo de subtitulo n</w:t>
                      </w:r>
                    </w:p>
                    <w:p w:rsidR="000F746C" w:rsidRDefault="000F746C" w:rsidP="00775D3C">
                      <w:pPr>
                        <w:jc w:val="center"/>
                      </w:pPr>
                    </w:p>
                  </w:txbxContent>
                </v:textbox>
              </v:shape>
            </w:pict>
          </mc:Fallback>
        </mc:AlternateContent>
      </w:r>
    </w:p>
    <w:p w:rsidR="00775D3C" w:rsidRDefault="00775D3C" w:rsidP="00775D3C"/>
    <w:p w:rsidR="00775D3C" w:rsidRDefault="00775D3C" w:rsidP="00775D3C"/>
    <w:p w:rsidR="00775D3C" w:rsidRDefault="00775D3C" w:rsidP="00775D3C"/>
    <w:p w:rsidR="00775D3C" w:rsidRDefault="00775D3C" w:rsidP="00775D3C"/>
    <w:p w:rsidR="00775D3C" w:rsidRDefault="00775D3C" w:rsidP="00775D3C"/>
    <w:p w:rsidR="00775D3C" w:rsidRDefault="00775D3C" w:rsidP="00775D3C"/>
    <w:p w:rsidR="00775D3C" w:rsidRDefault="00FC4FE2" w:rsidP="00775D3C">
      <w:pPr>
        <w:pStyle w:val="Ttulo2"/>
      </w:pPr>
      <w:r>
        <w:rPr>
          <w:noProof/>
        </w:rPr>
        <mc:AlternateContent>
          <mc:Choice Requires="wps">
            <w:drawing>
              <wp:anchor distT="0" distB="0" distL="114300" distR="114300" simplePos="0" relativeHeight="250053120" behindDoc="0" locked="0" layoutInCell="1" allowOverlap="1">
                <wp:simplePos x="0" y="0"/>
                <wp:positionH relativeFrom="column">
                  <wp:posOffset>226868</wp:posOffset>
                </wp:positionH>
                <wp:positionV relativeFrom="paragraph">
                  <wp:posOffset>466263</wp:posOffset>
                </wp:positionV>
                <wp:extent cx="5680364" cy="2209800"/>
                <wp:effectExtent l="0" t="0" r="15875" b="19050"/>
                <wp:wrapNone/>
                <wp:docPr id="29" name="Diagrama de flujo: almacenamiento interno 29"/>
                <wp:cNvGraphicFramePr/>
                <a:graphic xmlns:a="http://schemas.openxmlformats.org/drawingml/2006/main">
                  <a:graphicData uri="http://schemas.microsoft.com/office/word/2010/wordprocessingShape">
                    <wps:wsp>
                      <wps:cNvSpPr/>
                      <wps:spPr>
                        <a:xfrm>
                          <a:off x="0" y="0"/>
                          <a:ext cx="5680364" cy="2209800"/>
                        </a:xfrm>
                        <a:prstGeom prst="flowChartInternalStorag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41FDFC" id="_x0000_t113" coordsize="21600,21600" o:spt="113" path="m,l,21600r21600,l21600,xem4236,nfl4236,21600em,4236nfl21600,4236e">
                <v:stroke joinstyle="miter"/>
                <v:path o:extrusionok="f" gradientshapeok="t" o:connecttype="rect" textboxrect="4236,4236,21600,21600"/>
              </v:shapetype>
              <v:shape id="Diagrama de flujo: almacenamiento interno 29" o:spid="_x0000_s1026" type="#_x0000_t113" style="position:absolute;margin-left:17.85pt;margin-top:36.7pt;width:447.25pt;height:174pt;z-index:2500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" fillcolor="#c0baba [1945]" strokecolor="#345c7d [1604]" strokeweight="1.5pt"/>
            </w:pict>
          </mc:Fallback>
        </mc:AlternateContent>
      </w:r>
      <w:r>
        <w:t>Estructura contenedora</w:t>
      </w:r>
      <w:r w:rsidR="00775D3C">
        <w:t xml:space="preserve"> de archivos de entrada</w:t>
      </w:r>
    </w:p>
    <w:p w:rsidR="00FC4FE2" w:rsidRDefault="00FC4FE2" w:rsidP="00FC4FE2">
      <w:r>
        <w:rPr>
          <w:noProof/>
        </w:rPr>
        <mc:AlternateContent>
          <mc:Choice Requires="wps">
            <w:drawing>
              <wp:anchor distT="0" distB="0" distL="114300" distR="114300" simplePos="0" relativeHeight="250085888" behindDoc="0" locked="0" layoutInCell="1" allowOverlap="1">
                <wp:simplePos x="0" y="0"/>
                <wp:positionH relativeFrom="column">
                  <wp:posOffset>1002549</wp:posOffset>
                </wp:positionH>
                <wp:positionV relativeFrom="paragraph">
                  <wp:posOffset>185016</wp:posOffset>
                </wp:positionV>
                <wp:extent cx="1447800" cy="242455"/>
                <wp:effectExtent l="0" t="0" r="0" b="5715"/>
                <wp:wrapNone/>
                <wp:docPr id="35" name="Cuadro de texto 35"/>
                <wp:cNvGraphicFramePr/>
                <a:graphic xmlns:a="http://schemas.openxmlformats.org/drawingml/2006/main">
                  <a:graphicData uri="http://schemas.microsoft.com/office/word/2010/wordprocessingShape">
                    <wps:wsp>
                      <wps:cNvSpPr txBox="1"/>
                      <wps:spPr>
                        <a:xfrm>
                          <a:off x="0" y="0"/>
                          <a:ext cx="1447800" cy="242455"/>
                        </a:xfrm>
                        <a:prstGeom prst="rect">
                          <a:avLst/>
                        </a:prstGeom>
                        <a:noFill/>
                        <a:ln w="6350">
                          <a:noFill/>
                        </a:ln>
                      </wps:spPr>
                      <wps:txbx>
                        <w:txbxContent>
                          <w:p w:rsidR="000F746C" w:rsidRDefault="000F746C">
                            <w:r>
                              <w:t>Carpeta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5" o:spid="_x0000_s1030" type="#_x0000_t202" style="position:absolute;margin-left:78.95pt;margin-top:14.55pt;width:114pt;height:19.1pt;z-index:2500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" filled="f" stroked="f" strokeweight=".5pt">
                <v:textbox>
                  <w:txbxContent>
                    <w:p w:rsidR="000F746C" w:rsidRDefault="000F746C">
                      <w:r>
                        <w:t>Carpeta Biblioteca</w:t>
                      </w:r>
                    </w:p>
                  </w:txbxContent>
                </v:textbox>
              </v:shape>
            </w:pict>
          </mc:Fallback>
        </mc:AlternateContent>
      </w:r>
    </w:p>
    <w:p w:rsidR="00FC4FE2" w:rsidRDefault="00630F54" w:rsidP="00FC4FE2">
      <w:r>
        <w:rPr>
          <w:noProof/>
        </w:rPr>
        <mc:AlternateContent>
          <mc:Choice Requires="wps">
            <w:drawing>
              <wp:anchor distT="0" distB="0" distL="114300" distR="114300" simplePos="0" relativeHeight="251628544" behindDoc="0" locked="0" layoutInCell="1" allowOverlap="1">
                <wp:simplePos x="0" y="0"/>
                <wp:positionH relativeFrom="column">
                  <wp:posOffset>1196686</wp:posOffset>
                </wp:positionH>
                <wp:positionV relativeFrom="paragraph">
                  <wp:posOffset>201295</wp:posOffset>
                </wp:positionV>
                <wp:extent cx="1649153" cy="858693"/>
                <wp:effectExtent l="0" t="0" r="27305" b="17780"/>
                <wp:wrapNone/>
                <wp:docPr id="8" name="Diagrama de flujo: almacenamiento interno 8"/>
                <wp:cNvGraphicFramePr/>
                <a:graphic xmlns:a="http://schemas.openxmlformats.org/drawingml/2006/main">
                  <a:graphicData uri="http://schemas.microsoft.com/office/word/2010/wordprocessingShape">
                    <wps:wsp>
                      <wps:cNvSpPr/>
                      <wps:spPr>
                        <a:xfrm>
                          <a:off x="0" y="0"/>
                          <a:ext cx="1649153" cy="858693"/>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r>
                              <w:t>Carpeta Tipo Libro</w:t>
                            </w:r>
                          </w:p>
                          <w:p w:rsidR="000F746C" w:rsidRDefault="000F746C" w:rsidP="00FC4FE2">
                            <w:pPr>
                              <w:jc w:val="center"/>
                            </w:pPr>
                          </w:p>
                          <w:p w:rsidR="000F746C" w:rsidRDefault="000F746C" w:rsidP="00FC4FE2">
                            <w:pPr>
                              <w:jc w:val="center"/>
                            </w:pPr>
                          </w:p>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almacenamiento interno 8" o:spid="_x0000_s1031" type="#_x0000_t113" style="position:absolute;margin-left:94.25pt;margin-top:15.85pt;width:129.85pt;height:67.6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" fillcolor="#94b6d2 [3204]" strokecolor="#345c7d [1604]" strokeweight="1.5pt">
                <v:textbox>
                  <w:txbxContent>
                    <w:p w:rsidR="000F746C" w:rsidRDefault="000F746C" w:rsidP="00FC4FE2">
                      <w:pPr>
                        <w:jc w:val="center"/>
                      </w:pPr>
                      <w:r>
                        <w:t>Carpeta Tipo Libro</w:t>
                      </w:r>
                    </w:p>
                    <w:p w:rsidR="000F746C" w:rsidRDefault="000F746C" w:rsidP="00FC4FE2">
                      <w:pPr>
                        <w:jc w:val="center"/>
                      </w:pPr>
                    </w:p>
                    <w:p w:rsidR="000F746C" w:rsidRDefault="000F746C" w:rsidP="00FC4FE2">
                      <w:pPr>
                        <w:jc w:val="center"/>
                      </w:pPr>
                    </w:p>
                    <w:p w:rsidR="000F746C" w:rsidRDefault="000F746C" w:rsidP="00FC4FE2">
                      <w:pPr>
                        <w:jc w:val="center"/>
                      </w:pPr>
                    </w:p>
                  </w:txbxContent>
                </v:textbox>
              </v:shape>
            </w:pict>
          </mc:Fallback>
        </mc:AlternateContent>
      </w:r>
      <w:r>
        <w:rPr>
          <w:noProof/>
        </w:rPr>
        <mc:AlternateContent>
          <mc:Choice Requires="wps">
            <w:drawing>
              <wp:anchor distT="0" distB="0" distL="114300" distR="114300" simplePos="0" relativeHeight="251631616" behindDoc="0" locked="0" layoutInCell="1" allowOverlap="1">
                <wp:simplePos x="0" y="0"/>
                <wp:positionH relativeFrom="column">
                  <wp:posOffset>2907723</wp:posOffset>
                </wp:positionH>
                <wp:positionV relativeFrom="paragraph">
                  <wp:posOffset>201295</wp:posOffset>
                </wp:positionV>
                <wp:extent cx="1649153" cy="858693"/>
                <wp:effectExtent l="0" t="0" r="27305" b="17780"/>
                <wp:wrapNone/>
                <wp:docPr id="15" name="Diagrama de flujo: almacenamiento interno 15"/>
                <wp:cNvGraphicFramePr/>
                <a:graphic xmlns:a="http://schemas.openxmlformats.org/drawingml/2006/main">
                  <a:graphicData uri="http://schemas.microsoft.com/office/word/2010/wordprocessingShape">
                    <wps:wsp>
                      <wps:cNvSpPr/>
                      <wps:spPr>
                        <a:xfrm>
                          <a:off x="0" y="0"/>
                          <a:ext cx="1649153" cy="858693"/>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r>
                              <w:t>Carpeta Tipo Libro</w:t>
                            </w:r>
                          </w:p>
                          <w:p w:rsidR="000F746C" w:rsidRDefault="000F746C" w:rsidP="00FC4FE2">
                            <w:pPr>
                              <w:jc w:val="center"/>
                            </w:pPr>
                          </w:p>
                          <w:p w:rsidR="000F746C" w:rsidRDefault="000F746C" w:rsidP="00FC4FE2">
                            <w:pPr>
                              <w:jc w:val="center"/>
                            </w:pPr>
                          </w:p>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almacenamiento interno 15" o:spid="_x0000_s1032" type="#_x0000_t113" style="position:absolute;margin-left:228.95pt;margin-top:15.85pt;width:129.85pt;height:67.6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" fillcolor="#94b6d2 [3204]" strokecolor="#345c7d [1604]" strokeweight="1.5pt">
                <v:textbox>
                  <w:txbxContent>
                    <w:p w:rsidR="000F746C" w:rsidRDefault="000F746C" w:rsidP="00FC4FE2">
                      <w:pPr>
                        <w:jc w:val="center"/>
                      </w:pPr>
                      <w:r>
                        <w:t>Carpeta Tipo Libro</w:t>
                      </w:r>
                    </w:p>
                    <w:p w:rsidR="000F746C" w:rsidRDefault="000F746C" w:rsidP="00FC4FE2">
                      <w:pPr>
                        <w:jc w:val="center"/>
                      </w:pPr>
                    </w:p>
                    <w:p w:rsidR="000F746C" w:rsidRDefault="000F746C" w:rsidP="00FC4FE2">
                      <w:pPr>
                        <w:jc w:val="center"/>
                      </w:pPr>
                    </w:p>
                    <w:p w:rsidR="000F746C" w:rsidRDefault="000F746C" w:rsidP="00FC4FE2">
                      <w:pPr>
                        <w:jc w:val="center"/>
                      </w:pPr>
                    </w:p>
                  </w:txbxContent>
                </v:textbox>
              </v:shape>
            </w:pict>
          </mc:Fallback>
        </mc:AlternateContent>
      </w:r>
    </w:p>
    <w:p w:rsidR="00FC4FE2" w:rsidRDefault="00630F54" w:rsidP="00FC4FE2">
      <w:r>
        <w:rPr>
          <w:noProof/>
        </w:rPr>
        <mc:AlternateContent>
          <mc:Choice Requires="wps">
            <w:drawing>
              <wp:anchor distT="0" distB="0" distL="114300" distR="114300" simplePos="0" relativeHeight="251629568" behindDoc="0" locked="0" layoutInCell="1" allowOverlap="1">
                <wp:simplePos x="0" y="0"/>
                <wp:positionH relativeFrom="column">
                  <wp:posOffset>1819093</wp:posOffset>
                </wp:positionH>
                <wp:positionV relativeFrom="paragraph">
                  <wp:posOffset>255212</wp:posOffset>
                </wp:positionV>
                <wp:extent cx="377079" cy="370311"/>
                <wp:effectExtent l="0" t="0" r="23495" b="10795"/>
                <wp:wrapNone/>
                <wp:docPr id="3" name="Pergamino: vertical 3"/>
                <wp:cNvGraphicFramePr/>
                <a:graphic xmlns:a="http://schemas.openxmlformats.org/drawingml/2006/main">
                  <a:graphicData uri="http://schemas.microsoft.com/office/word/2010/wordprocessingShape">
                    <wps:wsp>
                      <wps:cNvSpPr/>
                      <wps:spPr>
                        <a:xfrm>
                          <a:off x="0" y="0"/>
                          <a:ext cx="377079" cy="370311"/>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775D3C">
                            <w:pPr>
                              <w:jc w:val="center"/>
                            </w:pPr>
                          </w:p>
                          <w:p w:rsidR="000F746C" w:rsidRDefault="000F746C" w:rsidP="00775D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3" o:spid="_x0000_s1033" type="#_x0000_t97" style="position:absolute;margin-left:143.25pt;margin-top:20.1pt;width:29.7pt;height:29.1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" fillcolor="#d0ae72 [2414]" strokecolor="black [3213]" strokeweight="1.5pt">
                <v:textbox>
                  <w:txbxContent>
                    <w:p w:rsidR="000F746C" w:rsidRDefault="000F746C" w:rsidP="00775D3C">
                      <w:pPr>
                        <w:jc w:val="center"/>
                      </w:pPr>
                    </w:p>
                    <w:p w:rsidR="000F746C" w:rsidRDefault="000F746C" w:rsidP="00775D3C">
                      <w:pPr>
                        <w:jc w:val="center"/>
                      </w:pP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2255233</wp:posOffset>
                </wp:positionH>
                <wp:positionV relativeFrom="paragraph">
                  <wp:posOffset>260579</wp:posOffset>
                </wp:positionV>
                <wp:extent cx="377079" cy="370311"/>
                <wp:effectExtent l="0" t="0" r="23495" b="10795"/>
                <wp:wrapNone/>
                <wp:docPr id="7" name="Pergamino: vertical 7"/>
                <wp:cNvGraphicFramePr/>
                <a:graphic xmlns:a="http://schemas.openxmlformats.org/drawingml/2006/main">
                  <a:graphicData uri="http://schemas.microsoft.com/office/word/2010/wordprocessingShape">
                    <wps:wsp>
                      <wps:cNvSpPr/>
                      <wps:spPr>
                        <a:xfrm>
                          <a:off x="0" y="0"/>
                          <a:ext cx="377079" cy="370311"/>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775D3C">
                            <w:pPr>
                              <w:jc w:val="center"/>
                            </w:pPr>
                            <w:r>
                              <w:t>A</w:t>
                            </w:r>
                          </w:p>
                          <w:p w:rsidR="000F746C" w:rsidRDefault="000F746C" w:rsidP="00775D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7" o:spid="_x0000_s1034" type="#_x0000_t97" style="position:absolute;margin-left:177.6pt;margin-top:20.5pt;width:29.7pt;height:29.1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" fillcolor="#80865a [2406]" strokecolor="black [3213]" strokeweight="1.5pt">
                <v:textbox>
                  <w:txbxContent>
                    <w:p w:rsidR="000F746C" w:rsidRDefault="000F746C" w:rsidP="00775D3C">
                      <w:pPr>
                        <w:jc w:val="center"/>
                      </w:pPr>
                      <w:r>
                        <w:t>A</w:t>
                      </w:r>
                    </w:p>
                    <w:p w:rsidR="000F746C" w:rsidRDefault="000F746C" w:rsidP="00775D3C">
                      <w:pPr>
                        <w:jc w:val="center"/>
                      </w:pPr>
                    </w:p>
                  </w:txbxContent>
                </v:textbox>
              </v:shape>
            </w:pict>
          </mc:Fallback>
        </mc:AlternateContent>
      </w:r>
      <w:r>
        <w:rPr>
          <w:noProof/>
        </w:rPr>
        <mc:AlternateContent>
          <mc:Choice Requires="wps">
            <w:drawing>
              <wp:anchor distT="0" distB="0" distL="114300" distR="114300" simplePos="0" relativeHeight="251632640" behindDoc="0" locked="0" layoutInCell="1" allowOverlap="1">
                <wp:simplePos x="0" y="0"/>
                <wp:positionH relativeFrom="column">
                  <wp:posOffset>3531177</wp:posOffset>
                </wp:positionH>
                <wp:positionV relativeFrom="paragraph">
                  <wp:posOffset>251171</wp:posOffset>
                </wp:positionV>
                <wp:extent cx="377079" cy="370311"/>
                <wp:effectExtent l="0" t="0" r="23495" b="10795"/>
                <wp:wrapNone/>
                <wp:docPr id="16" name="Pergamino: vertical 16"/>
                <wp:cNvGraphicFramePr/>
                <a:graphic xmlns:a="http://schemas.openxmlformats.org/drawingml/2006/main">
                  <a:graphicData uri="http://schemas.microsoft.com/office/word/2010/wordprocessingShape">
                    <wps:wsp>
                      <wps:cNvSpPr/>
                      <wps:spPr>
                        <a:xfrm>
                          <a:off x="0" y="0"/>
                          <a:ext cx="377079" cy="370311"/>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16" o:spid="_x0000_s1035" type="#_x0000_t97" style="position:absolute;margin-left:278.05pt;margin-top:19.8pt;width:29.7pt;height:29.1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" fillcolor="#d0ae72 [2414]" strokecolor="black [3213]" strokeweight="1.5pt">
                <v:textbox>
                  <w:txbxContent>
                    <w:p w:rsidR="000F746C" w:rsidRDefault="000F746C" w:rsidP="00FC4FE2">
                      <w:pPr>
                        <w:jc w:val="center"/>
                      </w:pPr>
                    </w:p>
                  </w:txbxContent>
                </v:textbox>
              </v:shape>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3967595</wp:posOffset>
                </wp:positionH>
                <wp:positionV relativeFrom="paragraph">
                  <wp:posOffset>258099</wp:posOffset>
                </wp:positionV>
                <wp:extent cx="377079" cy="370311"/>
                <wp:effectExtent l="0" t="0" r="23495" b="10795"/>
                <wp:wrapNone/>
                <wp:docPr id="17" name="Pergamino: vertical 17"/>
                <wp:cNvGraphicFramePr/>
                <a:graphic xmlns:a="http://schemas.openxmlformats.org/drawingml/2006/main">
                  <a:graphicData uri="http://schemas.microsoft.com/office/word/2010/wordprocessingShape">
                    <wps:wsp>
                      <wps:cNvSpPr/>
                      <wps:spPr>
                        <a:xfrm>
                          <a:off x="0" y="0"/>
                          <a:ext cx="377079" cy="370311"/>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r>
                              <w:t>B</w:t>
                            </w:r>
                          </w:p>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17" o:spid="_x0000_s1036" type="#_x0000_t97" style="position:absolute;margin-left:312.4pt;margin-top:20.3pt;width:29.7pt;height:29.1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" fillcolor="#80865a [2406]" strokecolor="black [3213]" strokeweight="1.5pt">
                <v:textbox>
                  <w:txbxContent>
                    <w:p w:rsidR="000F746C" w:rsidRDefault="000F746C" w:rsidP="00FC4FE2">
                      <w:pPr>
                        <w:jc w:val="center"/>
                      </w:pPr>
                      <w:r>
                        <w:t>B</w:t>
                      </w:r>
                    </w:p>
                    <w:p w:rsidR="000F746C" w:rsidRDefault="000F746C" w:rsidP="00FC4FE2">
                      <w:pPr>
                        <w:jc w:val="center"/>
                      </w:pPr>
                    </w:p>
                  </w:txbxContent>
                </v:textbox>
              </v:shape>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3129395</wp:posOffset>
                </wp:positionH>
                <wp:positionV relativeFrom="paragraph">
                  <wp:posOffset>251171</wp:posOffset>
                </wp:positionV>
                <wp:extent cx="377079" cy="370311"/>
                <wp:effectExtent l="0" t="0" r="23495" b="10795"/>
                <wp:wrapNone/>
                <wp:docPr id="28" name="Pergamino: vertical 28"/>
                <wp:cNvGraphicFramePr/>
                <a:graphic xmlns:a="http://schemas.openxmlformats.org/drawingml/2006/main">
                  <a:graphicData uri="http://schemas.microsoft.com/office/word/2010/wordprocessingShape">
                    <wps:wsp>
                      <wps:cNvSpPr/>
                      <wps:spPr>
                        <a:xfrm>
                          <a:off x="0" y="0"/>
                          <a:ext cx="377079" cy="370311"/>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28" o:spid="_x0000_s1037" type="#_x0000_t97" style="position:absolute;margin-left:246.4pt;margin-top:19.8pt;width:29.7pt;height:29.1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" fillcolor="#d0ae72 [2414]" strokecolor="black [3213]" strokeweight="1.5pt">
                <v:textbox>
                  <w:txbxContent>
                    <w:p w:rsidR="000F746C" w:rsidRDefault="000F746C" w:rsidP="00FC4FE2">
                      <w:pPr>
                        <w:jc w:val="center"/>
                      </w:pPr>
                    </w:p>
                  </w:txbxContent>
                </v:textbox>
              </v:shape>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4757305</wp:posOffset>
                </wp:positionH>
                <wp:positionV relativeFrom="paragraph">
                  <wp:posOffset>230390</wp:posOffset>
                </wp:positionV>
                <wp:extent cx="377079" cy="370311"/>
                <wp:effectExtent l="0" t="0" r="23495" b="10795"/>
                <wp:wrapNone/>
                <wp:docPr id="30" name="Pergamino: vertical 30"/>
                <wp:cNvGraphicFramePr/>
                <a:graphic xmlns:a="http://schemas.openxmlformats.org/drawingml/2006/main">
                  <a:graphicData uri="http://schemas.microsoft.com/office/word/2010/wordprocessingShape">
                    <wps:wsp>
                      <wps:cNvSpPr/>
                      <wps:spPr>
                        <a:xfrm>
                          <a:off x="0" y="0"/>
                          <a:ext cx="377079" cy="370311"/>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30" o:spid="_x0000_s1038" type="#_x0000_t97" style="position:absolute;margin-left:374.6pt;margin-top:18.15pt;width:29.7pt;height:29.1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" fillcolor="#d0ae72 [2414]" strokecolor="black [3213]" strokeweight="1.5pt">
                <v:textbox>
                  <w:txbxContent>
                    <w:p w:rsidR="000F746C" w:rsidRDefault="000F746C" w:rsidP="00FC4FE2">
                      <w:pPr>
                        <w:jc w:val="center"/>
                      </w:pPr>
                    </w:p>
                  </w:txbxContent>
                </v:textbox>
              </v:shape>
            </w:pict>
          </mc:Fallback>
        </mc:AlternateContent>
      </w:r>
    </w:p>
    <w:p w:rsidR="00FC4FE2" w:rsidRDefault="00FC4FE2" w:rsidP="00FC4FE2"/>
    <w:p w:rsidR="00FC4FE2" w:rsidRDefault="00630F54" w:rsidP="00FC4FE2">
      <w:r>
        <w:rPr>
          <w:noProof/>
        </w:rPr>
        <mc:AlternateContent>
          <mc:Choice Requires="wpg">
            <w:drawing>
              <wp:anchor distT="0" distB="0" distL="114300" distR="114300" simplePos="0" relativeHeight="251634688" behindDoc="0" locked="0" layoutInCell="1" allowOverlap="1">
                <wp:simplePos x="0" y="0"/>
                <wp:positionH relativeFrom="column">
                  <wp:posOffset>1210541</wp:posOffset>
                </wp:positionH>
                <wp:positionV relativeFrom="paragraph">
                  <wp:posOffset>233795</wp:posOffset>
                </wp:positionV>
                <wp:extent cx="1649153" cy="858693"/>
                <wp:effectExtent l="0" t="0" r="27305" b="17780"/>
                <wp:wrapNone/>
                <wp:docPr id="18" name="Grupo 18"/>
                <wp:cNvGraphicFramePr/>
                <a:graphic xmlns:a="http://schemas.openxmlformats.org/drawingml/2006/main">
                  <a:graphicData uri="http://schemas.microsoft.com/office/word/2010/wordprocessingGroup">
                    <wpg:wgp>
                      <wpg:cNvGrpSpPr/>
                      <wpg:grpSpPr>
                        <a:xfrm>
                          <a:off x="0" y="0"/>
                          <a:ext cx="1649153" cy="858693"/>
                          <a:chOff x="0" y="0"/>
                          <a:chExt cx="2514600" cy="1108364"/>
                        </a:xfrm>
                      </wpg:grpSpPr>
                      <wps:wsp>
                        <wps:cNvPr id="19" name="Diagrama de flujo: almacenamiento interno 19"/>
                        <wps:cNvSpPr/>
                        <wps:spPr>
                          <a:xfrm>
                            <a:off x="0" y="0"/>
                            <a:ext cx="2514600" cy="1108364"/>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r>
                                <w:t>Carpeta Tipo Libro</w:t>
                              </w:r>
                            </w:p>
                            <w:p w:rsidR="000F746C" w:rsidRDefault="000F746C" w:rsidP="00FC4FE2">
                              <w:pPr>
                                <w:jc w:val="center"/>
                              </w:pPr>
                            </w:p>
                            <w:p w:rsidR="000F746C" w:rsidRDefault="000F746C" w:rsidP="00FC4FE2">
                              <w:pPr>
                                <w:jc w:val="center"/>
                              </w:pPr>
                            </w:p>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ergamino: vertical 20"/>
                        <wps:cNvSpPr/>
                        <wps:spPr>
                          <a:xfrm>
                            <a:off x="949036" y="443345"/>
                            <a:ext cx="574964" cy="477982"/>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p>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ergamino: vertical 21"/>
                        <wps:cNvSpPr/>
                        <wps:spPr>
                          <a:xfrm>
                            <a:off x="1614054" y="450273"/>
                            <a:ext cx="574964" cy="477982"/>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r>
                                <w:t>B</w:t>
                              </w:r>
                            </w:p>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18" o:spid="_x0000_s1039" style="position:absolute;margin-left:95.3pt;margin-top:18.4pt;width:129.85pt;height:67.6pt;z-index:251634688" coordsize="25146,1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">
                <v:shape id="Diagrama de flujo: almacenamiento interno 19" o:spid="_x0000_s1040" type="#_x0000_t113" style="position:absolute;width:25146;height:11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" fillcolor="#94b6d2 [3204]" strokecolor="#345c7d [1604]" strokeweight="1.5pt">
                  <v:textbox>
                    <w:txbxContent>
                      <w:p w:rsidR="000F746C" w:rsidRDefault="000F746C" w:rsidP="00FC4FE2">
                        <w:pPr>
                          <w:jc w:val="center"/>
                        </w:pPr>
                        <w:r>
                          <w:t>Carpeta Tipo Libro</w:t>
                        </w:r>
                      </w:p>
                      <w:p w:rsidR="000F746C" w:rsidRDefault="000F746C" w:rsidP="00FC4FE2">
                        <w:pPr>
                          <w:jc w:val="center"/>
                        </w:pPr>
                      </w:p>
                      <w:p w:rsidR="000F746C" w:rsidRDefault="000F746C" w:rsidP="00FC4FE2">
                        <w:pPr>
                          <w:jc w:val="center"/>
                        </w:pPr>
                      </w:p>
                      <w:p w:rsidR="000F746C" w:rsidRDefault="000F746C" w:rsidP="00FC4FE2">
                        <w:pPr>
                          <w:jc w:val="center"/>
                        </w:pPr>
                      </w:p>
                    </w:txbxContent>
                  </v:textbox>
                </v:shape>
                <v:shape id="Pergamino: vertical 20" o:spid="_x0000_s1041" type="#_x0000_t97" style="position:absolute;left:9490;top:4433;width:5750;height:4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" fillcolor="#d0ae72 [2414]" strokecolor="black [3213]" strokeweight="1.5pt">
                  <v:textbox>
                    <w:txbxContent>
                      <w:p w:rsidR="000F746C" w:rsidRDefault="000F746C" w:rsidP="00FC4FE2">
                        <w:pPr>
                          <w:jc w:val="center"/>
                        </w:pPr>
                      </w:p>
                      <w:p w:rsidR="000F746C" w:rsidRDefault="000F746C" w:rsidP="00FC4FE2">
                        <w:pPr>
                          <w:jc w:val="center"/>
                        </w:pPr>
                      </w:p>
                    </w:txbxContent>
                  </v:textbox>
                </v:shape>
                <v:shape id="Pergamino: vertical 21" o:spid="_x0000_s1042" type="#_x0000_t97" style="position:absolute;left:16140;top:4502;width:5750;height:4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" fillcolor="#80865a [2406]" strokecolor="black [3213]" strokeweight="1.5pt">
                  <v:textbox>
                    <w:txbxContent>
                      <w:p w:rsidR="000F746C" w:rsidRDefault="000F746C" w:rsidP="00FC4FE2">
                        <w:pPr>
                          <w:jc w:val="center"/>
                        </w:pPr>
                        <w:r>
                          <w:t>B</w:t>
                        </w:r>
                      </w:p>
                      <w:p w:rsidR="000F746C" w:rsidRDefault="000F746C" w:rsidP="00FC4FE2">
                        <w:pPr>
                          <w:jc w:val="center"/>
                        </w:pPr>
                      </w:p>
                    </w:txbxContent>
                  </v:textbox>
                </v:shape>
              </v:group>
            </w:pict>
          </mc:Fallback>
        </mc:AlternateContent>
      </w:r>
      <w:r>
        <w:rPr>
          <w:noProof/>
        </w:rPr>
        <mc:AlternateContent>
          <mc:Choice Requires="wpg">
            <w:drawing>
              <wp:anchor distT="0" distB="0" distL="114300" distR="114300" simplePos="0" relativeHeight="251637760" behindDoc="0" locked="0" layoutInCell="1" allowOverlap="1">
                <wp:simplePos x="0" y="0"/>
                <wp:positionH relativeFrom="column">
                  <wp:posOffset>2907723</wp:posOffset>
                </wp:positionH>
                <wp:positionV relativeFrom="paragraph">
                  <wp:posOffset>219941</wp:posOffset>
                </wp:positionV>
                <wp:extent cx="1649153" cy="858693"/>
                <wp:effectExtent l="0" t="0" r="27305" b="17780"/>
                <wp:wrapNone/>
                <wp:docPr id="22" name="Grupo 22"/>
                <wp:cNvGraphicFramePr/>
                <a:graphic xmlns:a="http://schemas.openxmlformats.org/drawingml/2006/main">
                  <a:graphicData uri="http://schemas.microsoft.com/office/word/2010/wordprocessingGroup">
                    <wpg:wgp>
                      <wpg:cNvGrpSpPr/>
                      <wpg:grpSpPr>
                        <a:xfrm>
                          <a:off x="0" y="0"/>
                          <a:ext cx="1649153" cy="858693"/>
                          <a:chOff x="0" y="0"/>
                          <a:chExt cx="2514600" cy="1108364"/>
                        </a:xfrm>
                      </wpg:grpSpPr>
                      <wps:wsp>
                        <wps:cNvPr id="23" name="Diagrama de flujo: almacenamiento interno 23"/>
                        <wps:cNvSpPr/>
                        <wps:spPr>
                          <a:xfrm>
                            <a:off x="0" y="0"/>
                            <a:ext cx="2514600" cy="1108364"/>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r>
                                <w:t>Carpeta Tipo Libro</w:t>
                              </w:r>
                            </w:p>
                            <w:p w:rsidR="000F746C" w:rsidRDefault="000F746C" w:rsidP="00FC4FE2">
                              <w:pPr>
                                <w:jc w:val="center"/>
                              </w:pPr>
                            </w:p>
                            <w:p w:rsidR="000F746C" w:rsidRDefault="000F746C" w:rsidP="00FC4FE2">
                              <w:pPr>
                                <w:jc w:val="center"/>
                              </w:pPr>
                            </w:p>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Pergamino: vertical 24"/>
                        <wps:cNvSpPr/>
                        <wps:spPr>
                          <a:xfrm>
                            <a:off x="949036" y="443345"/>
                            <a:ext cx="574964" cy="477982"/>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p>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Pergamino: vertical 25"/>
                        <wps:cNvSpPr/>
                        <wps:spPr>
                          <a:xfrm>
                            <a:off x="1614054" y="450273"/>
                            <a:ext cx="574964" cy="477982"/>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r>
                                <w:t>A</w:t>
                              </w:r>
                            </w:p>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22" o:spid="_x0000_s1043" style="position:absolute;margin-left:228.95pt;margin-top:17.3pt;width:129.85pt;height:67.6pt;z-index:251637760" coordsize="25146,1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">
                <v:shape id="Diagrama de flujo: almacenamiento interno 23" o:spid="_x0000_s1044" type="#_x0000_t113" style="position:absolute;width:25146;height:11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" fillcolor="#94b6d2 [3204]" strokecolor="#345c7d [1604]" strokeweight="1.5pt">
                  <v:textbox>
                    <w:txbxContent>
                      <w:p w:rsidR="000F746C" w:rsidRDefault="000F746C" w:rsidP="00FC4FE2">
                        <w:pPr>
                          <w:jc w:val="center"/>
                        </w:pPr>
                        <w:r>
                          <w:t>Carpeta Tipo Libro</w:t>
                        </w:r>
                      </w:p>
                      <w:p w:rsidR="000F746C" w:rsidRDefault="000F746C" w:rsidP="00FC4FE2">
                        <w:pPr>
                          <w:jc w:val="center"/>
                        </w:pPr>
                      </w:p>
                      <w:p w:rsidR="000F746C" w:rsidRDefault="000F746C" w:rsidP="00FC4FE2">
                        <w:pPr>
                          <w:jc w:val="center"/>
                        </w:pPr>
                      </w:p>
                      <w:p w:rsidR="000F746C" w:rsidRDefault="000F746C" w:rsidP="00FC4FE2">
                        <w:pPr>
                          <w:jc w:val="center"/>
                        </w:pPr>
                      </w:p>
                    </w:txbxContent>
                  </v:textbox>
                </v:shape>
                <v:shape id="Pergamino: vertical 24" o:spid="_x0000_s1045" type="#_x0000_t97" style="position:absolute;left:9490;top:4433;width:5750;height:4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" fillcolor="#d0ae72 [2414]" strokecolor="black [3213]" strokeweight="1.5pt">
                  <v:textbox>
                    <w:txbxContent>
                      <w:p w:rsidR="000F746C" w:rsidRDefault="000F746C" w:rsidP="00FC4FE2">
                        <w:pPr>
                          <w:jc w:val="center"/>
                        </w:pPr>
                      </w:p>
                      <w:p w:rsidR="000F746C" w:rsidRDefault="000F746C" w:rsidP="00FC4FE2">
                        <w:pPr>
                          <w:jc w:val="center"/>
                        </w:pPr>
                      </w:p>
                    </w:txbxContent>
                  </v:textbox>
                </v:shape>
                <v:shape id="Pergamino: vertical 25" o:spid="_x0000_s1046" type="#_x0000_t97" style="position:absolute;left:16140;top:4502;width:5750;height:4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" fillcolor="#80865a [2406]" strokecolor="black [3213]" strokeweight="1.5pt">
                  <v:textbox>
                    <w:txbxContent>
                      <w:p w:rsidR="000F746C" w:rsidRDefault="000F746C" w:rsidP="00FC4FE2">
                        <w:pPr>
                          <w:jc w:val="center"/>
                        </w:pPr>
                        <w:r>
                          <w:t>A</w:t>
                        </w:r>
                      </w:p>
                      <w:p w:rsidR="000F746C" w:rsidRDefault="000F746C" w:rsidP="00FC4FE2">
                        <w:pPr>
                          <w:jc w:val="center"/>
                        </w:pPr>
                      </w:p>
                    </w:txbxContent>
                  </v:textbox>
                </v:shape>
              </v:group>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5325341</wp:posOffset>
                </wp:positionH>
                <wp:positionV relativeFrom="paragraph">
                  <wp:posOffset>53686</wp:posOffset>
                </wp:positionV>
                <wp:extent cx="377079" cy="370311"/>
                <wp:effectExtent l="0" t="0" r="23495" b="10795"/>
                <wp:wrapNone/>
                <wp:docPr id="31" name="Pergamino: vertical 31"/>
                <wp:cNvGraphicFramePr/>
                <a:graphic xmlns:a="http://schemas.openxmlformats.org/drawingml/2006/main">
                  <a:graphicData uri="http://schemas.microsoft.com/office/word/2010/wordprocessingShape">
                    <wps:wsp>
                      <wps:cNvSpPr/>
                      <wps:spPr>
                        <a:xfrm>
                          <a:off x="0" y="0"/>
                          <a:ext cx="377079" cy="370311"/>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31" o:spid="_x0000_s1047" type="#_x0000_t97" style="position:absolute;margin-left:419.3pt;margin-top:4.25pt;width:29.7pt;height:29.1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" fillcolor="#d0ae72 [2414]" strokecolor="black [3213]" strokeweight="1.5pt">
                <v:textbox>
                  <w:txbxContent>
                    <w:p w:rsidR="000F746C" w:rsidRDefault="000F746C" w:rsidP="00FC4FE2">
                      <w:pPr>
                        <w:jc w:val="center"/>
                      </w:pPr>
                    </w:p>
                  </w:txbxContent>
                </v:textbox>
              </v:shape>
            </w:pict>
          </mc:Fallback>
        </mc:AlternateContent>
      </w:r>
    </w:p>
    <w:p w:rsidR="00FC4FE2" w:rsidRDefault="00630F54" w:rsidP="00FC4FE2">
      <w:r>
        <w:rPr>
          <w:noProof/>
        </w:rPr>
        <mc:AlternateContent>
          <mc:Choice Requires="wps">
            <w:drawing>
              <wp:anchor distT="0" distB="0" distL="114300" distR="114300" simplePos="0" relativeHeight="251639808" behindDoc="0" locked="0" layoutInCell="1" allowOverlap="1">
                <wp:simplePos x="0" y="0"/>
                <wp:positionH relativeFrom="column">
                  <wp:posOffset>4819650</wp:posOffset>
                </wp:positionH>
                <wp:positionV relativeFrom="paragraph">
                  <wp:posOffset>277380</wp:posOffset>
                </wp:positionV>
                <wp:extent cx="377079" cy="370311"/>
                <wp:effectExtent l="0" t="0" r="23495" b="10795"/>
                <wp:wrapNone/>
                <wp:docPr id="32" name="Pergamino: vertical 32"/>
                <wp:cNvGraphicFramePr/>
                <a:graphic xmlns:a="http://schemas.openxmlformats.org/drawingml/2006/main">
                  <a:graphicData uri="http://schemas.microsoft.com/office/word/2010/wordprocessingShape">
                    <wps:wsp>
                      <wps:cNvSpPr/>
                      <wps:spPr>
                        <a:xfrm>
                          <a:off x="0" y="0"/>
                          <a:ext cx="377079" cy="370311"/>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FC4FE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32" o:spid="_x0000_s1048" type="#_x0000_t97" style="position:absolute;margin-left:379.5pt;margin-top:21.85pt;width:29.7pt;height:29.1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" fillcolor="#80865a [2406]" strokecolor="black [3213]" strokeweight="1.5pt">
                <v:textbox>
                  <w:txbxContent>
                    <w:p w:rsidR="000F746C" w:rsidRDefault="000F746C" w:rsidP="00FC4FE2">
                      <w:pPr>
                        <w:jc w:val="center"/>
                      </w:pPr>
                      <w:r>
                        <w:t>B</w:t>
                      </w:r>
                    </w:p>
                  </w:txbxContent>
                </v:textbox>
              </v:shape>
            </w:pict>
          </mc:Fallback>
        </mc:AlternateContent>
      </w:r>
    </w:p>
    <w:p w:rsidR="00FC4FE2" w:rsidRDefault="00FC4FE2" w:rsidP="00FC4FE2"/>
    <w:p w:rsidR="00FC4FE2" w:rsidRDefault="001408E1" w:rsidP="00FC4FE2">
      <w:pPr>
        <w:pStyle w:val="Ttulo2"/>
      </w:pPr>
      <w:r>
        <w:rPr>
          <w:noProof/>
        </w:rPr>
        <w:lastRenderedPageBreak/>
        <mc:AlternateContent>
          <mc:Choice Requires="wps">
            <w:drawing>
              <wp:anchor distT="0" distB="0" distL="114300" distR="114300" simplePos="0" relativeHeight="250086912" behindDoc="0" locked="0" layoutInCell="1" allowOverlap="1">
                <wp:simplePos x="0" y="0"/>
                <wp:positionH relativeFrom="column">
                  <wp:posOffset>1410970</wp:posOffset>
                </wp:positionH>
                <wp:positionV relativeFrom="paragraph">
                  <wp:posOffset>309129</wp:posOffset>
                </wp:positionV>
                <wp:extent cx="3394363" cy="2923309"/>
                <wp:effectExtent l="0" t="0" r="15875" b="10795"/>
                <wp:wrapNone/>
                <wp:docPr id="36" name="Pergamino: vertical 36"/>
                <wp:cNvGraphicFramePr/>
                <a:graphic xmlns:a="http://schemas.openxmlformats.org/drawingml/2006/main">
                  <a:graphicData uri="http://schemas.microsoft.com/office/word/2010/wordprocessingShape">
                    <wps:wsp>
                      <wps:cNvSpPr/>
                      <wps:spPr>
                        <a:xfrm>
                          <a:off x="0" y="0"/>
                          <a:ext cx="3394363" cy="2923309"/>
                        </a:xfrm>
                        <a:prstGeom prst="verticalScroll">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1408E1">
                            <w:pPr>
                              <w:jc w:val="center"/>
                            </w:pPr>
                            <w:r>
                              <w:t>Índice</w:t>
                            </w:r>
                          </w:p>
                          <w:p w:rsidR="000F746C" w:rsidRDefault="000F746C" w:rsidP="001408E1">
                            <w:pPr>
                              <w:jc w:val="center"/>
                            </w:pPr>
                            <w:r>
                              <w:t>Nombre del Libro</w:t>
                            </w:r>
                          </w:p>
                          <w:p w:rsidR="000F746C" w:rsidRDefault="000F746C" w:rsidP="001408E1">
                            <w:pPr>
                              <w:jc w:val="center"/>
                            </w:pPr>
                            <w:r>
                              <w:t>Nombre del Capítulo1 _ Ruta Ubicación</w:t>
                            </w:r>
                          </w:p>
                          <w:p w:rsidR="000F746C" w:rsidRDefault="000F746C" w:rsidP="001408E1">
                            <w:pPr>
                              <w:jc w:val="center"/>
                            </w:pPr>
                            <w:r>
                              <w:t>Subtitulo1 _ Línea del subtitulo1</w:t>
                            </w:r>
                          </w:p>
                          <w:p w:rsidR="000F746C" w:rsidRDefault="000F746C" w:rsidP="001408E1">
                            <w:pPr>
                              <w:jc w:val="center"/>
                            </w:pPr>
                            <w:r>
                              <w:t>Subtitulo n _ Línea del subtitulo m</w:t>
                            </w:r>
                          </w:p>
                          <w:p w:rsidR="000F746C" w:rsidRDefault="000F746C" w:rsidP="001408E1">
                            <w:pPr>
                              <w:jc w:val="center"/>
                            </w:pPr>
                            <w:r>
                              <w:t>Nombre del Capítulo2 _ Ruta Ubicación</w:t>
                            </w:r>
                          </w:p>
                          <w:p w:rsidR="000F746C" w:rsidRDefault="000F746C" w:rsidP="001408E1">
                            <w:pPr>
                              <w:jc w:val="center"/>
                            </w:pPr>
                            <w:r>
                              <w:t>Subtitulo1 _ Línea del subtitulo1</w:t>
                            </w:r>
                          </w:p>
                          <w:p w:rsidR="000F746C" w:rsidRDefault="000F746C" w:rsidP="001408E1">
                            <w:pPr>
                              <w:jc w:val="center"/>
                            </w:pPr>
                            <w:r>
                              <w:t>Subtitulo n _ Línea del subtitulo m</w:t>
                            </w:r>
                          </w:p>
                          <w:p w:rsidR="000F746C" w:rsidRDefault="000F746C" w:rsidP="001408E1">
                            <w:pPr>
                              <w:jc w:val="center"/>
                            </w:pPr>
                          </w:p>
                          <w:p w:rsidR="000F746C" w:rsidRDefault="000F746C" w:rsidP="001408E1">
                            <w:pPr>
                              <w:jc w:val="center"/>
                            </w:pPr>
                          </w:p>
                          <w:p w:rsidR="000F746C" w:rsidRDefault="000F746C" w:rsidP="001408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rgamino: vertical 36" o:spid="_x0000_s1049" type="#_x0000_t97" style="position:absolute;margin-left:111.1pt;margin-top:24.35pt;width:267.25pt;height:230.2pt;z-index:2500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" fillcolor="#eab290 [1941]" strokecolor="black [3213]" strokeweight="1.5pt">
                <v:textbox>
                  <w:txbxContent>
                    <w:p w:rsidR="000F746C" w:rsidRDefault="000F746C" w:rsidP="001408E1">
                      <w:pPr>
                        <w:jc w:val="center"/>
                      </w:pPr>
                      <w:r>
                        <w:t>Índice</w:t>
                      </w:r>
                    </w:p>
                    <w:p w:rsidR="000F746C" w:rsidRDefault="000F746C" w:rsidP="001408E1">
                      <w:pPr>
                        <w:jc w:val="center"/>
                      </w:pPr>
                      <w:r>
                        <w:t>Nombre del Libro</w:t>
                      </w:r>
                    </w:p>
                    <w:p w:rsidR="000F746C" w:rsidRDefault="000F746C" w:rsidP="001408E1">
                      <w:pPr>
                        <w:jc w:val="center"/>
                      </w:pPr>
                      <w:r>
                        <w:t>Nombre del Capítulo1 _ Ruta Ubicación</w:t>
                      </w:r>
                    </w:p>
                    <w:p w:rsidR="000F746C" w:rsidRDefault="000F746C" w:rsidP="001408E1">
                      <w:pPr>
                        <w:jc w:val="center"/>
                      </w:pPr>
                      <w:r>
                        <w:t>Subtitulo1 _ Línea del subtitulo1</w:t>
                      </w:r>
                    </w:p>
                    <w:p w:rsidR="000F746C" w:rsidRDefault="000F746C" w:rsidP="001408E1">
                      <w:pPr>
                        <w:jc w:val="center"/>
                      </w:pPr>
                      <w:r>
                        <w:t>Subtitulo n _ Línea del subtitulo m</w:t>
                      </w:r>
                    </w:p>
                    <w:p w:rsidR="000F746C" w:rsidRDefault="000F746C" w:rsidP="001408E1">
                      <w:pPr>
                        <w:jc w:val="center"/>
                      </w:pPr>
                      <w:r>
                        <w:t>Nombre del Capítulo2 _ Ruta Ubicación</w:t>
                      </w:r>
                    </w:p>
                    <w:p w:rsidR="000F746C" w:rsidRDefault="000F746C" w:rsidP="001408E1">
                      <w:pPr>
                        <w:jc w:val="center"/>
                      </w:pPr>
                      <w:r>
                        <w:t>Subtitulo1 _ Línea del subtitulo1</w:t>
                      </w:r>
                    </w:p>
                    <w:p w:rsidR="000F746C" w:rsidRDefault="000F746C" w:rsidP="001408E1">
                      <w:pPr>
                        <w:jc w:val="center"/>
                      </w:pPr>
                      <w:r>
                        <w:t>Subtitulo n _ Línea del subtitulo m</w:t>
                      </w:r>
                    </w:p>
                    <w:p w:rsidR="000F746C" w:rsidRDefault="000F746C" w:rsidP="001408E1">
                      <w:pPr>
                        <w:jc w:val="center"/>
                      </w:pPr>
                    </w:p>
                    <w:p w:rsidR="000F746C" w:rsidRDefault="000F746C" w:rsidP="001408E1">
                      <w:pPr>
                        <w:jc w:val="center"/>
                      </w:pPr>
                    </w:p>
                    <w:p w:rsidR="000F746C" w:rsidRDefault="000F746C" w:rsidP="001408E1">
                      <w:pPr>
                        <w:jc w:val="center"/>
                      </w:pPr>
                    </w:p>
                  </w:txbxContent>
                </v:textbox>
              </v:shape>
            </w:pict>
          </mc:Fallback>
        </mc:AlternateContent>
      </w:r>
      <w:r w:rsidR="00FC4FE2">
        <w:t>Estructura</w:t>
      </w:r>
      <w:r>
        <w:t xml:space="preserve"> archivo de salida</w:t>
      </w:r>
    </w:p>
    <w:p w:rsidR="00B747E9" w:rsidRDefault="00B747E9" w:rsidP="00B747E9"/>
    <w:p w:rsidR="00B747E9" w:rsidRDefault="00B747E9" w:rsidP="00B747E9"/>
    <w:p w:rsidR="00B747E9" w:rsidRDefault="00B747E9" w:rsidP="00B747E9"/>
    <w:p w:rsidR="00B747E9" w:rsidRDefault="00B747E9" w:rsidP="00B747E9"/>
    <w:p w:rsidR="00B747E9" w:rsidRDefault="00B747E9" w:rsidP="00B747E9"/>
    <w:p w:rsidR="00B747E9" w:rsidRDefault="00B747E9" w:rsidP="00B747E9"/>
    <w:p w:rsidR="00B747E9" w:rsidRDefault="00B747E9" w:rsidP="00B747E9"/>
    <w:p w:rsidR="00B747E9" w:rsidRDefault="00B747E9" w:rsidP="00B747E9"/>
    <w:p w:rsidR="00B747E9" w:rsidRDefault="00B747E9" w:rsidP="00B747E9"/>
    <w:p w:rsidR="00B747E9" w:rsidRDefault="00B747E9" w:rsidP="00B747E9"/>
    <w:p w:rsidR="00B747E9" w:rsidRDefault="00B747E9" w:rsidP="00B747E9"/>
    <w:p w:rsidR="00B747E9" w:rsidRDefault="00630F54" w:rsidP="00B747E9">
      <w:pPr>
        <w:pStyle w:val="Ttulo2"/>
      </w:pPr>
      <w:r w:rsidRPr="00B747E9">
        <mc:AlternateContent>
          <mc:Choice Requires="wps">
            <w:drawing>
              <wp:anchor distT="0" distB="0" distL="114300" distR="114300" simplePos="0" relativeHeight="250172928" behindDoc="0" locked="0" layoutInCell="1" allowOverlap="1" wp14:anchorId="4733CF64" wp14:editId="29A7F790">
                <wp:simplePos x="0" y="0"/>
                <wp:positionH relativeFrom="column">
                  <wp:posOffset>67310</wp:posOffset>
                </wp:positionH>
                <wp:positionV relativeFrom="paragraph">
                  <wp:posOffset>327660</wp:posOffset>
                </wp:positionV>
                <wp:extent cx="6068060" cy="4488873"/>
                <wp:effectExtent l="0" t="0" r="27940" b="26035"/>
                <wp:wrapNone/>
                <wp:docPr id="37" name="Diagrama de flujo: almacenamiento interno 37"/>
                <wp:cNvGraphicFramePr/>
                <a:graphic xmlns:a="http://schemas.openxmlformats.org/drawingml/2006/main">
                  <a:graphicData uri="http://schemas.microsoft.com/office/word/2010/wordprocessingShape">
                    <wps:wsp>
                      <wps:cNvSpPr/>
                      <wps:spPr>
                        <a:xfrm>
                          <a:off x="0" y="0"/>
                          <a:ext cx="6068060" cy="4488873"/>
                        </a:xfrm>
                        <a:prstGeom prst="flowChartInternalStorage">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00DDB" id="Diagrama de flujo: almacenamiento interno 37" o:spid="_x0000_s1026" type="#_x0000_t113" style="position:absolute;margin-left:5.3pt;margin-top:25.8pt;width:477.8pt;height:353.45pt;z-index:2501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" fillcolor="#c0baba [1945]" strokecolor="black [3213]" strokeweight="1.5pt"/>
            </w:pict>
          </mc:Fallback>
        </mc:AlternateContent>
      </w:r>
      <w:r>
        <w:rPr>
          <w:noProof/>
        </w:rPr>
        <mc:AlternateContent>
          <mc:Choice Requires="wps">
            <w:drawing>
              <wp:anchor distT="0" distB="0" distL="114300" distR="114300" simplePos="0" relativeHeight="250212864" behindDoc="0" locked="0" layoutInCell="1" allowOverlap="1">
                <wp:simplePos x="0" y="0"/>
                <wp:positionH relativeFrom="column">
                  <wp:posOffset>2213091</wp:posOffset>
                </wp:positionH>
                <wp:positionV relativeFrom="paragraph">
                  <wp:posOffset>1299845</wp:posOffset>
                </wp:positionV>
                <wp:extent cx="377045" cy="370251"/>
                <wp:effectExtent l="0" t="0" r="23495" b="10795"/>
                <wp:wrapNone/>
                <wp:docPr id="42" name="Pergamino: vertical 42"/>
                <wp:cNvGraphicFramePr/>
                <a:graphic xmlns:a="http://schemas.openxmlformats.org/drawingml/2006/main">
                  <a:graphicData uri="http://schemas.microsoft.com/office/word/2010/wordprocessingShape">
                    <wps:wsp>
                      <wps:cNvSpPr/>
                      <wps:spPr>
                        <a:xfrm>
                          <a:off x="0" y="0"/>
                          <a:ext cx="377045" cy="370251"/>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r>
                              <w:t>A</w:t>
                            </w: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42" o:spid="_x0000_s1050" type="#_x0000_t97" style="position:absolute;margin-left:174.25pt;margin-top:102.35pt;width:29.7pt;height:29.15pt;z-index:2502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" fillcolor="#80865a [2406]" strokecolor="black [3213]" strokeweight="1.5pt">
                <v:textbox>
                  <w:txbxContent>
                    <w:p w:rsidR="000F746C" w:rsidRDefault="000F746C" w:rsidP="00B747E9">
                      <w:pPr>
                        <w:jc w:val="center"/>
                      </w:pPr>
                      <w:r>
                        <w:t>A</w:t>
                      </w:r>
                    </w:p>
                    <w:p w:rsidR="000F746C" w:rsidRDefault="000F746C" w:rsidP="00B747E9">
                      <w:pPr>
                        <w:jc w:val="center"/>
                      </w:pPr>
                    </w:p>
                  </w:txbxContent>
                </v:textbox>
              </v:shape>
            </w:pict>
          </mc:Fallback>
        </mc:AlternateContent>
      </w:r>
      <w:r>
        <w:rPr>
          <w:noProof/>
        </w:rPr>
        <mc:AlternateContent>
          <mc:Choice Requires="wps">
            <w:drawing>
              <wp:anchor distT="0" distB="0" distL="114300" distR="114300" simplePos="0" relativeHeight="250274304" behindDoc="0" locked="0" layoutInCell="1" allowOverlap="1">
                <wp:simplePos x="0" y="0"/>
                <wp:positionH relativeFrom="column">
                  <wp:posOffset>1106632</wp:posOffset>
                </wp:positionH>
                <wp:positionV relativeFrom="paragraph">
                  <wp:posOffset>1852237</wp:posOffset>
                </wp:positionV>
                <wp:extent cx="1649003" cy="858552"/>
                <wp:effectExtent l="0" t="0" r="27940" b="17780"/>
                <wp:wrapNone/>
                <wp:docPr id="47" name="Diagrama de flujo: almacenamiento interno 47"/>
                <wp:cNvGraphicFramePr/>
                <a:graphic xmlns:a="http://schemas.openxmlformats.org/drawingml/2006/main">
                  <a:graphicData uri="http://schemas.microsoft.com/office/word/2010/wordprocessingShape">
                    <wps:wsp>
                      <wps:cNvSpPr/>
                      <wps:spPr>
                        <a:xfrm>
                          <a:off x="0" y="0"/>
                          <a:ext cx="1649003" cy="858552"/>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r>
                              <w:t>Carpeta Tipo Libro</w:t>
                            </w:r>
                          </w:p>
                          <w:p w:rsidR="000F746C" w:rsidRDefault="000F746C" w:rsidP="00B747E9">
                            <w:pPr>
                              <w:jc w:val="center"/>
                            </w:pPr>
                          </w:p>
                          <w:p w:rsidR="000F746C" w:rsidRDefault="000F746C" w:rsidP="00B747E9">
                            <w:pPr>
                              <w:jc w:val="center"/>
                            </w:pP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almacenamiento interno 47" o:spid="_x0000_s1051" type="#_x0000_t113" style="position:absolute;margin-left:87.15pt;margin-top:145.85pt;width:129.85pt;height:67.6pt;z-index:2502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" fillcolor="#94b6d2 [3204]" strokecolor="#345c7d [1604]" strokeweight="1.5pt">
                <v:textbox>
                  <w:txbxContent>
                    <w:p w:rsidR="000F746C" w:rsidRDefault="000F746C" w:rsidP="00B747E9">
                      <w:pPr>
                        <w:jc w:val="center"/>
                      </w:pPr>
                      <w:r>
                        <w:t>Carpeta Tipo Libro</w:t>
                      </w:r>
                    </w:p>
                    <w:p w:rsidR="000F746C" w:rsidRDefault="000F746C" w:rsidP="00B747E9">
                      <w:pPr>
                        <w:jc w:val="center"/>
                      </w:pPr>
                    </w:p>
                    <w:p w:rsidR="000F746C" w:rsidRDefault="000F746C" w:rsidP="00B747E9">
                      <w:pPr>
                        <w:jc w:val="center"/>
                      </w:pPr>
                    </w:p>
                    <w:p w:rsidR="000F746C" w:rsidRDefault="000F746C" w:rsidP="00B747E9">
                      <w:pPr>
                        <w:jc w:val="center"/>
                      </w:pPr>
                    </w:p>
                  </w:txbxContent>
                </v:textbox>
              </v:shape>
            </w:pict>
          </mc:Fallback>
        </mc:AlternateContent>
      </w:r>
      <w:r>
        <w:rPr>
          <w:noProof/>
        </w:rPr>
        <mc:AlternateContent>
          <mc:Choice Requires="wps">
            <w:drawing>
              <wp:anchor distT="0" distB="0" distL="114300" distR="114300" simplePos="0" relativeHeight="250287616" behindDoc="0" locked="0" layoutInCell="1" allowOverlap="1">
                <wp:simplePos x="0" y="0"/>
                <wp:positionH relativeFrom="column">
                  <wp:posOffset>1728983</wp:posOffset>
                </wp:positionH>
                <wp:positionV relativeFrom="paragraph">
                  <wp:posOffset>2195657</wp:posOffset>
                </wp:positionV>
                <wp:extent cx="377045" cy="370251"/>
                <wp:effectExtent l="0" t="0" r="23495" b="10795"/>
                <wp:wrapNone/>
                <wp:docPr id="48" name="Pergamino: vertical 48"/>
                <wp:cNvGraphicFramePr/>
                <a:graphic xmlns:a="http://schemas.openxmlformats.org/drawingml/2006/main">
                  <a:graphicData uri="http://schemas.microsoft.com/office/word/2010/wordprocessingShape">
                    <wps:wsp>
                      <wps:cNvSpPr/>
                      <wps:spPr>
                        <a:xfrm>
                          <a:off x="0" y="0"/>
                          <a:ext cx="377045" cy="370251"/>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48" o:spid="_x0000_s1052" type="#_x0000_t97" style="position:absolute;margin-left:136.15pt;margin-top:172.9pt;width:29.7pt;height:29.15pt;z-index:2502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" fillcolor="#d0ae72 [2414]" strokecolor="black [3213]" strokeweight="1.5pt">
                <v:textbox>
                  <w:txbxContent>
                    <w:p w:rsidR="000F746C" w:rsidRDefault="000F746C" w:rsidP="00B747E9">
                      <w:pPr>
                        <w:jc w:val="center"/>
                      </w:pPr>
                    </w:p>
                    <w:p w:rsidR="000F746C" w:rsidRDefault="000F746C" w:rsidP="00B747E9">
                      <w:pPr>
                        <w:jc w:val="center"/>
                      </w:pPr>
                    </w:p>
                  </w:txbxContent>
                </v:textbox>
              </v:shape>
            </w:pict>
          </mc:Fallback>
        </mc:AlternateContent>
      </w:r>
      <w:r>
        <w:rPr>
          <w:noProof/>
        </w:rPr>
        <mc:AlternateContent>
          <mc:Choice Requires="wps">
            <w:drawing>
              <wp:anchor distT="0" distB="0" distL="114300" distR="114300" simplePos="0" relativeHeight="250299904" behindDoc="0" locked="0" layoutInCell="1" allowOverlap="1">
                <wp:simplePos x="0" y="0"/>
                <wp:positionH relativeFrom="column">
                  <wp:posOffset>2165083</wp:posOffset>
                </wp:positionH>
                <wp:positionV relativeFrom="paragraph">
                  <wp:posOffset>2201024</wp:posOffset>
                </wp:positionV>
                <wp:extent cx="377045" cy="370251"/>
                <wp:effectExtent l="0" t="0" r="23495" b="10795"/>
                <wp:wrapNone/>
                <wp:docPr id="49" name="Pergamino: vertical 49"/>
                <wp:cNvGraphicFramePr/>
                <a:graphic xmlns:a="http://schemas.openxmlformats.org/drawingml/2006/main">
                  <a:graphicData uri="http://schemas.microsoft.com/office/word/2010/wordprocessingShape">
                    <wps:wsp>
                      <wps:cNvSpPr/>
                      <wps:spPr>
                        <a:xfrm>
                          <a:off x="0" y="0"/>
                          <a:ext cx="377045" cy="370251"/>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r>
                              <w:t>B</w:t>
                            </w: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49" o:spid="_x0000_s1053" type="#_x0000_t97" style="position:absolute;margin-left:170.5pt;margin-top:173.3pt;width:29.7pt;height:29.15pt;z-index:2502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" fillcolor="#80865a [2406]" strokecolor="black [3213]" strokeweight="1.5pt">
                <v:textbox>
                  <w:txbxContent>
                    <w:p w:rsidR="000F746C" w:rsidRDefault="000F746C" w:rsidP="00B747E9">
                      <w:pPr>
                        <w:jc w:val="center"/>
                      </w:pPr>
                      <w:r>
                        <w:t>B</w:t>
                      </w:r>
                    </w:p>
                    <w:p w:rsidR="000F746C" w:rsidRDefault="000F746C" w:rsidP="00B747E9">
                      <w:pPr>
                        <w:jc w:val="center"/>
                      </w:pPr>
                    </w:p>
                  </w:txbxContent>
                </v:textbox>
              </v:shape>
            </w:pict>
          </mc:Fallback>
        </mc:AlternateContent>
      </w:r>
      <w:r>
        <w:rPr>
          <w:noProof/>
        </w:rPr>
        <mc:AlternateContent>
          <mc:Choice Requires="wps">
            <w:drawing>
              <wp:anchor distT="0" distB="0" distL="114300" distR="114300" simplePos="0" relativeHeight="250186240" behindDoc="0" locked="0" layoutInCell="1" allowOverlap="1">
                <wp:simplePos x="0" y="0"/>
                <wp:positionH relativeFrom="column">
                  <wp:posOffset>1092777</wp:posOffset>
                </wp:positionH>
                <wp:positionV relativeFrom="paragraph">
                  <wp:posOffset>951692</wp:posOffset>
                </wp:positionV>
                <wp:extent cx="1649003" cy="858552"/>
                <wp:effectExtent l="0" t="0" r="27940" b="17780"/>
                <wp:wrapNone/>
                <wp:docPr id="40" name="Diagrama de flujo: almacenamiento interno 40"/>
                <wp:cNvGraphicFramePr/>
                <a:graphic xmlns:a="http://schemas.openxmlformats.org/drawingml/2006/main">
                  <a:graphicData uri="http://schemas.microsoft.com/office/word/2010/wordprocessingShape">
                    <wps:wsp>
                      <wps:cNvSpPr/>
                      <wps:spPr>
                        <a:xfrm>
                          <a:off x="0" y="0"/>
                          <a:ext cx="1649003" cy="858552"/>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r>
                              <w:t>Carpeta Tipo Libro</w:t>
                            </w:r>
                          </w:p>
                          <w:p w:rsidR="000F746C" w:rsidRDefault="000F746C" w:rsidP="00B747E9">
                            <w:pPr>
                              <w:jc w:val="center"/>
                            </w:pPr>
                          </w:p>
                          <w:p w:rsidR="000F746C" w:rsidRDefault="000F746C" w:rsidP="00B747E9">
                            <w:pPr>
                              <w:jc w:val="center"/>
                            </w:pP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almacenamiento interno 40" o:spid="_x0000_s1054" type="#_x0000_t113" style="position:absolute;margin-left:86.05pt;margin-top:74.95pt;width:129.85pt;height:67.6pt;z-index:2501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" fillcolor="#94b6d2 [3204]" strokecolor="#345c7d [1604]" strokeweight="1.5pt">
                <v:textbox>
                  <w:txbxContent>
                    <w:p w:rsidR="000F746C" w:rsidRDefault="000F746C" w:rsidP="00B747E9">
                      <w:pPr>
                        <w:jc w:val="center"/>
                      </w:pPr>
                      <w:r>
                        <w:t>Carpeta Tipo Libro</w:t>
                      </w:r>
                    </w:p>
                    <w:p w:rsidR="000F746C" w:rsidRDefault="000F746C" w:rsidP="00B747E9">
                      <w:pPr>
                        <w:jc w:val="center"/>
                      </w:pPr>
                    </w:p>
                    <w:p w:rsidR="000F746C" w:rsidRDefault="000F746C" w:rsidP="00B747E9">
                      <w:pPr>
                        <w:jc w:val="center"/>
                      </w:pPr>
                    </w:p>
                    <w:p w:rsidR="000F746C" w:rsidRDefault="000F746C" w:rsidP="00B747E9">
                      <w:pPr>
                        <w:jc w:val="center"/>
                      </w:pPr>
                    </w:p>
                  </w:txbxContent>
                </v:textbox>
              </v:shape>
            </w:pict>
          </mc:Fallback>
        </mc:AlternateContent>
      </w:r>
      <w:r>
        <w:rPr>
          <w:noProof/>
        </w:rPr>
        <mc:AlternateContent>
          <mc:Choice Requires="wps">
            <w:drawing>
              <wp:anchor distT="0" distB="0" distL="114300" distR="114300" simplePos="0" relativeHeight="250199552" behindDoc="0" locked="0" layoutInCell="1" allowOverlap="1">
                <wp:simplePos x="0" y="0"/>
                <wp:positionH relativeFrom="column">
                  <wp:posOffset>1715128</wp:posOffset>
                </wp:positionH>
                <wp:positionV relativeFrom="paragraph">
                  <wp:posOffset>1295112</wp:posOffset>
                </wp:positionV>
                <wp:extent cx="377045" cy="370251"/>
                <wp:effectExtent l="0" t="0" r="23495" b="10795"/>
                <wp:wrapNone/>
                <wp:docPr id="41" name="Pergamino: vertical 41"/>
                <wp:cNvGraphicFramePr/>
                <a:graphic xmlns:a="http://schemas.openxmlformats.org/drawingml/2006/main">
                  <a:graphicData uri="http://schemas.microsoft.com/office/word/2010/wordprocessingShape">
                    <wps:wsp>
                      <wps:cNvSpPr/>
                      <wps:spPr>
                        <a:xfrm>
                          <a:off x="0" y="0"/>
                          <a:ext cx="377045" cy="370251"/>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rgamino: vertical 41" o:spid="_x0000_s1055" type="#_x0000_t97" style="position:absolute;margin-left:135.05pt;margin-top:102pt;width:29.7pt;height:29.15pt;z-index:2501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" fillcolor="#d0ae72 [2414]" strokecolor="black [3213]" strokeweight="1.5pt">
                <v:textbox>
                  <w:txbxContent>
                    <w:p w:rsidR="000F746C" w:rsidRDefault="000F746C" w:rsidP="00B747E9">
                      <w:pPr>
                        <w:jc w:val="center"/>
                      </w:pPr>
                    </w:p>
                    <w:p w:rsidR="000F746C" w:rsidRDefault="000F746C" w:rsidP="00B747E9">
                      <w:pPr>
                        <w:jc w:val="center"/>
                      </w:pPr>
                    </w:p>
                  </w:txbxContent>
                </v:textbox>
              </v:shape>
            </w:pict>
          </mc:Fallback>
        </mc:AlternateContent>
      </w:r>
      <w:r>
        <w:rPr>
          <w:noProof/>
        </w:rPr>
        <mc:AlternateContent>
          <mc:Choice Requires="wps">
            <w:drawing>
              <wp:anchor distT="0" distB="0" distL="114300" distR="114300" simplePos="0" relativeHeight="250706432" behindDoc="0" locked="0" layoutInCell="1" allowOverlap="1" wp14:anchorId="1EA1C9F1" wp14:editId="3FCCD55A">
                <wp:simplePos x="0" y="0"/>
                <wp:positionH relativeFrom="column">
                  <wp:posOffset>1868401</wp:posOffset>
                </wp:positionH>
                <wp:positionV relativeFrom="paragraph">
                  <wp:posOffset>3985260</wp:posOffset>
                </wp:positionV>
                <wp:extent cx="554182" cy="505691"/>
                <wp:effectExtent l="0" t="0" r="17780" b="27940"/>
                <wp:wrapNone/>
                <wp:docPr id="66" name="Pergamino: vertical 66"/>
                <wp:cNvGraphicFramePr/>
                <a:graphic xmlns:a="http://schemas.openxmlformats.org/drawingml/2006/main">
                  <a:graphicData uri="http://schemas.microsoft.com/office/word/2010/wordprocessingShape">
                    <wps:wsp>
                      <wps:cNvSpPr/>
                      <wps:spPr>
                        <a:xfrm>
                          <a:off x="0" y="0"/>
                          <a:ext cx="554182" cy="505691"/>
                        </a:xfrm>
                        <a:prstGeom prst="verticalScroll">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630F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1C9F1" id="Pergamino: vertical 66" o:spid="_x0000_s1056" type="#_x0000_t97" style="position:absolute;margin-left:147.1pt;margin-top:313.8pt;width:43.65pt;height:39.8pt;z-index:2507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" fillcolor="#eab290 [1941]" strokecolor="black [3213]" strokeweight="1.5pt">
                <v:textbox>
                  <w:txbxContent>
                    <w:p w:rsidR="000F746C" w:rsidRDefault="000F746C" w:rsidP="00630F54">
                      <w:pPr>
                        <w:jc w:val="center"/>
                      </w:pPr>
                    </w:p>
                  </w:txbxContent>
                </v:textbox>
              </v:shape>
            </w:pict>
          </mc:Fallback>
        </mc:AlternateContent>
      </w:r>
      <w:r>
        <w:rPr>
          <w:noProof/>
        </w:rPr>
        <mc:AlternateContent>
          <mc:Choice Requires="wps">
            <w:drawing>
              <wp:anchor distT="0" distB="0" distL="114300" distR="114300" simplePos="0" relativeHeight="250668544" behindDoc="0" locked="0" layoutInCell="1" allowOverlap="1" wp14:anchorId="1EA1C9F1" wp14:editId="3FCCD55A">
                <wp:simplePos x="0" y="0"/>
                <wp:positionH relativeFrom="column">
                  <wp:posOffset>1362018</wp:posOffset>
                </wp:positionH>
                <wp:positionV relativeFrom="paragraph">
                  <wp:posOffset>3403369</wp:posOffset>
                </wp:positionV>
                <wp:extent cx="554182" cy="505691"/>
                <wp:effectExtent l="0" t="0" r="17780" b="27940"/>
                <wp:wrapNone/>
                <wp:docPr id="64" name="Pergamino: vertical 64"/>
                <wp:cNvGraphicFramePr/>
                <a:graphic xmlns:a="http://schemas.openxmlformats.org/drawingml/2006/main">
                  <a:graphicData uri="http://schemas.microsoft.com/office/word/2010/wordprocessingShape">
                    <wps:wsp>
                      <wps:cNvSpPr/>
                      <wps:spPr>
                        <a:xfrm>
                          <a:off x="0" y="0"/>
                          <a:ext cx="554182" cy="505691"/>
                        </a:xfrm>
                        <a:prstGeom prst="verticalScroll">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630F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1C9F1" id="Pergamino: vertical 64" o:spid="_x0000_s1057" type="#_x0000_t97" style="position:absolute;margin-left:107.25pt;margin-top:268pt;width:43.65pt;height:39.8pt;z-index:2506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" fillcolor="#eab290 [1941]" strokecolor="black [3213]" strokeweight="1.5pt">
                <v:textbox>
                  <w:txbxContent>
                    <w:p w:rsidR="000F746C" w:rsidRDefault="000F746C" w:rsidP="00630F54">
                      <w:pPr>
                        <w:jc w:val="center"/>
                      </w:pPr>
                    </w:p>
                  </w:txbxContent>
                </v:textbox>
              </v:shape>
            </w:pict>
          </mc:Fallback>
        </mc:AlternateContent>
      </w:r>
      <w:r>
        <w:rPr>
          <w:noProof/>
        </w:rPr>
        <mc:AlternateContent>
          <mc:Choice Requires="wps">
            <w:drawing>
              <wp:anchor distT="0" distB="0" distL="114300" distR="114300" simplePos="0" relativeHeight="250693120" behindDoc="0" locked="0" layoutInCell="1" allowOverlap="1" wp14:anchorId="1EA1C9F1" wp14:editId="3FCCD55A">
                <wp:simplePos x="0" y="0"/>
                <wp:positionH relativeFrom="column">
                  <wp:posOffset>2464089</wp:posOffset>
                </wp:positionH>
                <wp:positionV relativeFrom="paragraph">
                  <wp:posOffset>3410296</wp:posOffset>
                </wp:positionV>
                <wp:extent cx="554182" cy="505691"/>
                <wp:effectExtent l="0" t="0" r="17780" b="27940"/>
                <wp:wrapNone/>
                <wp:docPr id="65" name="Pergamino: vertical 65"/>
                <wp:cNvGraphicFramePr/>
                <a:graphic xmlns:a="http://schemas.openxmlformats.org/drawingml/2006/main">
                  <a:graphicData uri="http://schemas.microsoft.com/office/word/2010/wordprocessingShape">
                    <wps:wsp>
                      <wps:cNvSpPr/>
                      <wps:spPr>
                        <a:xfrm>
                          <a:off x="0" y="0"/>
                          <a:ext cx="554182" cy="505691"/>
                        </a:xfrm>
                        <a:prstGeom prst="verticalScroll">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630F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1C9F1" id="Pergamino: vertical 65" o:spid="_x0000_s1058" type="#_x0000_t97" style="position:absolute;margin-left:194pt;margin-top:268.55pt;width:43.65pt;height:39.8pt;z-index:2506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" fillcolor="#eab290 [1941]" strokecolor="black [3213]" strokeweight="1.5pt">
                <v:textbox>
                  <w:txbxContent>
                    <w:p w:rsidR="000F746C" w:rsidRDefault="000F746C" w:rsidP="00630F54">
                      <w:pPr>
                        <w:jc w:val="center"/>
                      </w:pPr>
                    </w:p>
                  </w:txbxContent>
                </v:textbox>
              </v:shape>
            </w:pict>
          </mc:Fallback>
        </mc:AlternateContent>
      </w:r>
      <w:r w:rsidR="00B747E9">
        <w:rPr>
          <w:noProof/>
        </w:rPr>
        <mc:AlternateContent>
          <mc:Choice Requires="wps">
            <w:drawing>
              <wp:anchor distT="0" distB="0" distL="114300" distR="114300" simplePos="0" relativeHeight="250649088" behindDoc="0" locked="0" layoutInCell="1" allowOverlap="1" wp14:anchorId="7FEED33E" wp14:editId="082AF34E">
                <wp:simplePos x="0" y="0"/>
                <wp:positionH relativeFrom="column">
                  <wp:posOffset>3995247</wp:posOffset>
                </wp:positionH>
                <wp:positionV relativeFrom="paragraph">
                  <wp:posOffset>3479685</wp:posOffset>
                </wp:positionV>
                <wp:extent cx="554182" cy="505691"/>
                <wp:effectExtent l="0" t="0" r="17780" b="27940"/>
                <wp:wrapNone/>
                <wp:docPr id="63" name="Pergamino: vertical 63"/>
                <wp:cNvGraphicFramePr/>
                <a:graphic xmlns:a="http://schemas.openxmlformats.org/drawingml/2006/main">
                  <a:graphicData uri="http://schemas.microsoft.com/office/word/2010/wordprocessingShape">
                    <wps:wsp>
                      <wps:cNvSpPr/>
                      <wps:spPr>
                        <a:xfrm>
                          <a:off x="0" y="0"/>
                          <a:ext cx="554182" cy="505691"/>
                        </a:xfrm>
                        <a:prstGeom prst="verticalScroll">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ED33E" id="Pergamino: vertical 63" o:spid="_x0000_s1059" type="#_x0000_t97" style="position:absolute;margin-left:314.6pt;margin-top:274pt;width:43.65pt;height:39.8pt;z-index:2506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" fillcolor="#eab290 [1941]" strokecolor="black [3213]" strokeweight="1.5pt">
                <v:textbox>
                  <w:txbxContent>
                    <w:p w:rsidR="000F746C" w:rsidRDefault="000F746C" w:rsidP="00B747E9">
                      <w:pPr>
                        <w:jc w:val="center"/>
                      </w:pPr>
                    </w:p>
                  </w:txbxContent>
                </v:textbox>
              </v:shape>
            </w:pict>
          </mc:Fallback>
        </mc:AlternateContent>
      </w:r>
      <w:r w:rsidR="00B747E9">
        <w:rPr>
          <w:noProof/>
        </w:rPr>
        <mc:AlternateContent>
          <mc:Choice Requires="wps">
            <w:drawing>
              <wp:anchor distT="0" distB="0" distL="114300" distR="114300" simplePos="0" relativeHeight="250578432" behindDoc="0" locked="0" layoutInCell="1" allowOverlap="1">
                <wp:simplePos x="0" y="0"/>
                <wp:positionH relativeFrom="column">
                  <wp:posOffset>4735195</wp:posOffset>
                </wp:positionH>
                <wp:positionV relativeFrom="paragraph">
                  <wp:posOffset>3845560</wp:posOffset>
                </wp:positionV>
                <wp:extent cx="554182" cy="505691"/>
                <wp:effectExtent l="0" t="0" r="17780" b="27940"/>
                <wp:wrapNone/>
                <wp:docPr id="57" name="Pergamino: vertical 57"/>
                <wp:cNvGraphicFramePr/>
                <a:graphic xmlns:a="http://schemas.openxmlformats.org/drawingml/2006/main">
                  <a:graphicData uri="http://schemas.microsoft.com/office/word/2010/wordprocessingShape">
                    <wps:wsp>
                      <wps:cNvSpPr/>
                      <wps:spPr>
                        <a:xfrm>
                          <a:off x="0" y="0"/>
                          <a:ext cx="554182" cy="505691"/>
                        </a:xfrm>
                        <a:prstGeom prst="verticalScroll">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rgamino: vertical 57" o:spid="_x0000_s1060" type="#_x0000_t97" style="position:absolute;margin-left:372.85pt;margin-top:302.8pt;width:43.65pt;height:39.8pt;z-index:2505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" fillcolor="#eab290 [1941]" strokecolor="black [3213]" strokeweight="1.5pt">
                <v:textbox>
                  <w:txbxContent>
                    <w:p w:rsidR="000F746C" w:rsidRDefault="000F746C" w:rsidP="00B747E9">
                      <w:pPr>
                        <w:jc w:val="center"/>
                      </w:pPr>
                    </w:p>
                  </w:txbxContent>
                </v:textbox>
              </v:shape>
            </w:pict>
          </mc:Fallback>
        </mc:AlternateContent>
      </w:r>
      <w:r w:rsidR="00B747E9">
        <w:rPr>
          <w:noProof/>
        </w:rPr>
        <mc:AlternateContent>
          <mc:Choice Requires="wps">
            <w:drawing>
              <wp:anchor distT="0" distB="0" distL="114300" distR="114300" simplePos="0" relativeHeight="250524160" behindDoc="0" locked="0" layoutInCell="1" allowOverlap="1">
                <wp:simplePos x="0" y="0"/>
                <wp:positionH relativeFrom="column">
                  <wp:posOffset>3565121</wp:posOffset>
                </wp:positionH>
                <wp:positionV relativeFrom="paragraph">
                  <wp:posOffset>3049847</wp:posOffset>
                </wp:positionV>
                <wp:extent cx="1953029" cy="1593272"/>
                <wp:effectExtent l="0" t="0" r="28575" b="26035"/>
                <wp:wrapNone/>
                <wp:docPr id="59" name="Diagrama de flujo: almacenamiento interno 59"/>
                <wp:cNvGraphicFramePr/>
                <a:graphic xmlns:a="http://schemas.openxmlformats.org/drawingml/2006/main">
                  <a:graphicData uri="http://schemas.microsoft.com/office/word/2010/wordprocessingShape">
                    <wps:wsp>
                      <wps:cNvSpPr/>
                      <wps:spPr>
                        <a:xfrm>
                          <a:off x="0" y="0"/>
                          <a:ext cx="1953029" cy="1593272"/>
                        </a:xfrm>
                        <a:prstGeom prst="flowChartInternalStorage">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282FD" id="Diagrama de flujo: almacenamiento interno 59" o:spid="_x0000_s1026" type="#_x0000_t113" style="position:absolute;margin-left:280.7pt;margin-top:240.15pt;width:153.8pt;height:125.45pt;z-index:2505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" fillcolor="#edeee5 [662]" strokecolor="black [3213]" strokeweight="1.5pt"/>
            </w:pict>
          </mc:Fallback>
        </mc:AlternateContent>
      </w:r>
      <w:r w:rsidR="00B747E9">
        <w:rPr>
          <w:noProof/>
        </w:rPr>
        <mc:AlternateContent>
          <mc:Choice Requires="wps">
            <w:drawing>
              <wp:anchor distT="0" distB="0" distL="114300" distR="114300" simplePos="0" relativeHeight="250603008" behindDoc="0" locked="0" layoutInCell="1" allowOverlap="1" wp14:anchorId="36A1EC42" wp14:editId="7CF17072">
                <wp:simplePos x="0" y="0"/>
                <wp:positionH relativeFrom="column">
                  <wp:posOffset>4673831</wp:posOffset>
                </wp:positionH>
                <wp:positionV relativeFrom="paragraph">
                  <wp:posOffset>2163618</wp:posOffset>
                </wp:positionV>
                <wp:extent cx="377045" cy="370251"/>
                <wp:effectExtent l="0" t="0" r="23495" b="10795"/>
                <wp:wrapNone/>
                <wp:docPr id="61" name="Pergamino: vertical 61"/>
                <wp:cNvGraphicFramePr/>
                <a:graphic xmlns:a="http://schemas.openxmlformats.org/drawingml/2006/main">
                  <a:graphicData uri="http://schemas.microsoft.com/office/word/2010/wordprocessingShape">
                    <wps:wsp>
                      <wps:cNvSpPr/>
                      <wps:spPr>
                        <a:xfrm>
                          <a:off x="0" y="0"/>
                          <a:ext cx="377045" cy="370251"/>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r>
                              <w:t>B</w:t>
                            </w: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A1EC42" id="Pergamino: vertical 61" o:spid="_x0000_s1061" type="#_x0000_t97" style="position:absolute;margin-left:368pt;margin-top:170.35pt;width:29.7pt;height:29.15pt;z-index:25060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" fillcolor="#80865a [2406]" strokecolor="black [3213]" strokeweight="1.5pt">
                <v:textbox>
                  <w:txbxContent>
                    <w:p w:rsidR="000F746C" w:rsidRDefault="000F746C" w:rsidP="00B747E9">
                      <w:pPr>
                        <w:jc w:val="center"/>
                      </w:pPr>
                      <w:r>
                        <w:t>B</w:t>
                      </w:r>
                    </w:p>
                    <w:p w:rsidR="000F746C" w:rsidRDefault="000F746C" w:rsidP="00B747E9">
                      <w:pPr>
                        <w:jc w:val="center"/>
                      </w:pPr>
                    </w:p>
                  </w:txbxContent>
                </v:textbox>
              </v:shape>
            </w:pict>
          </mc:Fallback>
        </mc:AlternateContent>
      </w:r>
      <w:r w:rsidR="00B747E9">
        <w:rPr>
          <w:noProof/>
        </w:rPr>
        <mc:AlternateContent>
          <mc:Choice Requires="wps">
            <w:drawing>
              <wp:anchor distT="0" distB="0" distL="114300" distR="114300" simplePos="0" relativeHeight="250317312" behindDoc="0" locked="0" layoutInCell="1" allowOverlap="1">
                <wp:simplePos x="0" y="0"/>
                <wp:positionH relativeFrom="column">
                  <wp:posOffset>2803814</wp:posOffset>
                </wp:positionH>
                <wp:positionV relativeFrom="paragraph">
                  <wp:posOffset>1838383</wp:posOffset>
                </wp:positionV>
                <wp:extent cx="1649003" cy="858552"/>
                <wp:effectExtent l="0" t="0" r="27940" b="17780"/>
                <wp:wrapNone/>
                <wp:docPr id="51" name="Diagrama de flujo: almacenamiento interno 51"/>
                <wp:cNvGraphicFramePr/>
                <a:graphic xmlns:a="http://schemas.openxmlformats.org/drawingml/2006/main">
                  <a:graphicData uri="http://schemas.microsoft.com/office/word/2010/wordprocessingShape">
                    <wps:wsp>
                      <wps:cNvSpPr/>
                      <wps:spPr>
                        <a:xfrm>
                          <a:off x="0" y="0"/>
                          <a:ext cx="1649003" cy="858552"/>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r>
                              <w:t>Carpeta Tipo Libro</w:t>
                            </w:r>
                          </w:p>
                          <w:p w:rsidR="000F746C" w:rsidRDefault="000F746C" w:rsidP="00B747E9">
                            <w:pPr>
                              <w:jc w:val="center"/>
                            </w:pPr>
                          </w:p>
                          <w:p w:rsidR="000F746C" w:rsidRDefault="000F746C" w:rsidP="00B747E9">
                            <w:pPr>
                              <w:jc w:val="center"/>
                            </w:pP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almacenamiento interno 51" o:spid="_x0000_s1062" type="#_x0000_t113" style="position:absolute;margin-left:220.75pt;margin-top:144.75pt;width:129.85pt;height:67.6pt;z-index:2503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" fillcolor="#94b6d2 [3204]" strokecolor="#345c7d [1604]" strokeweight="1.5pt">
                <v:textbox>
                  <w:txbxContent>
                    <w:p w:rsidR="000F746C" w:rsidRDefault="000F746C" w:rsidP="00B747E9">
                      <w:pPr>
                        <w:jc w:val="center"/>
                      </w:pPr>
                      <w:r>
                        <w:t>Carpeta Tipo Libro</w:t>
                      </w:r>
                    </w:p>
                    <w:p w:rsidR="000F746C" w:rsidRDefault="000F746C" w:rsidP="00B747E9">
                      <w:pPr>
                        <w:jc w:val="center"/>
                      </w:pPr>
                    </w:p>
                    <w:p w:rsidR="000F746C" w:rsidRDefault="000F746C" w:rsidP="00B747E9">
                      <w:pPr>
                        <w:jc w:val="center"/>
                      </w:pPr>
                    </w:p>
                    <w:p w:rsidR="000F746C" w:rsidRDefault="000F746C" w:rsidP="00B747E9">
                      <w:pPr>
                        <w:jc w:val="center"/>
                      </w:pPr>
                    </w:p>
                  </w:txbxContent>
                </v:textbox>
              </v:shape>
            </w:pict>
          </mc:Fallback>
        </mc:AlternateContent>
      </w:r>
      <w:r w:rsidR="00B747E9">
        <w:rPr>
          <w:noProof/>
        </w:rPr>
        <mc:AlternateContent>
          <mc:Choice Requires="wps">
            <w:drawing>
              <wp:anchor distT="0" distB="0" distL="114300" distR="114300" simplePos="0" relativeHeight="250334720" behindDoc="0" locked="0" layoutInCell="1" allowOverlap="1">
                <wp:simplePos x="0" y="0"/>
                <wp:positionH relativeFrom="column">
                  <wp:posOffset>3426165</wp:posOffset>
                </wp:positionH>
                <wp:positionV relativeFrom="paragraph">
                  <wp:posOffset>2181803</wp:posOffset>
                </wp:positionV>
                <wp:extent cx="377045" cy="370251"/>
                <wp:effectExtent l="0" t="0" r="23495" b="10795"/>
                <wp:wrapNone/>
                <wp:docPr id="52" name="Pergamino: vertical 52"/>
                <wp:cNvGraphicFramePr/>
                <a:graphic xmlns:a="http://schemas.openxmlformats.org/drawingml/2006/main">
                  <a:graphicData uri="http://schemas.microsoft.com/office/word/2010/wordprocessingShape">
                    <wps:wsp>
                      <wps:cNvSpPr/>
                      <wps:spPr>
                        <a:xfrm>
                          <a:off x="0" y="0"/>
                          <a:ext cx="377045" cy="370251"/>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52" o:spid="_x0000_s1063" type="#_x0000_t97" style="position:absolute;margin-left:269.8pt;margin-top:171.8pt;width:29.7pt;height:29.15pt;z-index:2503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" fillcolor="#d0ae72 [2414]" strokecolor="black [3213]" strokeweight="1.5pt">
                <v:textbox>
                  <w:txbxContent>
                    <w:p w:rsidR="000F746C" w:rsidRDefault="000F746C" w:rsidP="00B747E9">
                      <w:pPr>
                        <w:jc w:val="center"/>
                      </w:pPr>
                    </w:p>
                    <w:p w:rsidR="000F746C" w:rsidRDefault="000F746C" w:rsidP="00B747E9">
                      <w:pPr>
                        <w:jc w:val="center"/>
                      </w:pPr>
                    </w:p>
                  </w:txbxContent>
                </v:textbox>
              </v:shape>
            </w:pict>
          </mc:Fallback>
        </mc:AlternateContent>
      </w:r>
      <w:r w:rsidR="00B747E9">
        <w:rPr>
          <w:noProof/>
        </w:rPr>
        <mc:AlternateContent>
          <mc:Choice Requires="wps">
            <w:drawing>
              <wp:anchor distT="0" distB="0" distL="114300" distR="114300" simplePos="0" relativeHeight="250352128" behindDoc="0" locked="0" layoutInCell="1" allowOverlap="1">
                <wp:simplePos x="0" y="0"/>
                <wp:positionH relativeFrom="column">
                  <wp:posOffset>3862265</wp:posOffset>
                </wp:positionH>
                <wp:positionV relativeFrom="paragraph">
                  <wp:posOffset>2187170</wp:posOffset>
                </wp:positionV>
                <wp:extent cx="377045" cy="370251"/>
                <wp:effectExtent l="0" t="0" r="23495" b="10795"/>
                <wp:wrapNone/>
                <wp:docPr id="53" name="Pergamino: vertical 53"/>
                <wp:cNvGraphicFramePr/>
                <a:graphic xmlns:a="http://schemas.openxmlformats.org/drawingml/2006/main">
                  <a:graphicData uri="http://schemas.microsoft.com/office/word/2010/wordprocessingShape">
                    <wps:wsp>
                      <wps:cNvSpPr/>
                      <wps:spPr>
                        <a:xfrm>
                          <a:off x="0" y="0"/>
                          <a:ext cx="377045" cy="370251"/>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r>
                              <w:t>A</w:t>
                            </w: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rgamino: vertical 53" o:spid="_x0000_s1064" type="#_x0000_t97" style="position:absolute;margin-left:304.1pt;margin-top:172.2pt;width:29.7pt;height:29.15pt;z-index:2503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" fillcolor="#80865a [2406]" strokecolor="black [3213]" strokeweight="1.5pt">
                <v:textbox>
                  <w:txbxContent>
                    <w:p w:rsidR="000F746C" w:rsidRDefault="000F746C" w:rsidP="00B747E9">
                      <w:pPr>
                        <w:jc w:val="center"/>
                      </w:pPr>
                      <w:r>
                        <w:t>A</w:t>
                      </w:r>
                    </w:p>
                    <w:p w:rsidR="000F746C" w:rsidRDefault="000F746C" w:rsidP="00B747E9">
                      <w:pPr>
                        <w:jc w:val="center"/>
                      </w:pPr>
                    </w:p>
                  </w:txbxContent>
                </v:textbox>
              </v:shape>
            </w:pict>
          </mc:Fallback>
        </mc:AlternateContent>
      </w:r>
      <w:r w:rsidR="00B747E9">
        <w:rPr>
          <w:noProof/>
        </w:rPr>
        <mc:AlternateContent>
          <mc:Choice Requires="wps">
            <w:drawing>
              <wp:anchor distT="0" distB="0" distL="114300" distR="114300" simplePos="0" relativeHeight="250229248" behindDoc="0" locked="0" layoutInCell="1" allowOverlap="1">
                <wp:simplePos x="0" y="0"/>
                <wp:positionH relativeFrom="column">
                  <wp:posOffset>2803659</wp:posOffset>
                </wp:positionH>
                <wp:positionV relativeFrom="paragraph">
                  <wp:posOffset>951692</wp:posOffset>
                </wp:positionV>
                <wp:extent cx="1649003" cy="858552"/>
                <wp:effectExtent l="0" t="0" r="27940" b="17780"/>
                <wp:wrapNone/>
                <wp:docPr id="43" name="Diagrama de flujo: almacenamiento interno 43"/>
                <wp:cNvGraphicFramePr/>
                <a:graphic xmlns:a="http://schemas.openxmlformats.org/drawingml/2006/main">
                  <a:graphicData uri="http://schemas.microsoft.com/office/word/2010/wordprocessingShape">
                    <wps:wsp>
                      <wps:cNvSpPr/>
                      <wps:spPr>
                        <a:xfrm>
                          <a:off x="0" y="0"/>
                          <a:ext cx="1649003" cy="858552"/>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r>
                              <w:t>Carpeta Tipo Libro</w:t>
                            </w:r>
                          </w:p>
                          <w:p w:rsidR="000F746C" w:rsidRDefault="000F746C" w:rsidP="00B747E9">
                            <w:pPr>
                              <w:jc w:val="center"/>
                            </w:pPr>
                          </w:p>
                          <w:p w:rsidR="000F746C" w:rsidRDefault="000F746C" w:rsidP="00B747E9">
                            <w:pPr>
                              <w:jc w:val="center"/>
                            </w:pP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grama de flujo: almacenamiento interno 43" o:spid="_x0000_s1065" type="#_x0000_t113" style="position:absolute;margin-left:220.75pt;margin-top:74.95pt;width:129.85pt;height:67.6pt;z-index:2502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" fillcolor="#94b6d2 [3204]" strokecolor="#345c7d [1604]" strokeweight="1.5pt">
                <v:textbox>
                  <w:txbxContent>
                    <w:p w:rsidR="000F746C" w:rsidRDefault="000F746C" w:rsidP="00B747E9">
                      <w:pPr>
                        <w:jc w:val="center"/>
                      </w:pPr>
                      <w:r>
                        <w:t>Carpeta Tipo Libro</w:t>
                      </w:r>
                    </w:p>
                    <w:p w:rsidR="000F746C" w:rsidRDefault="000F746C" w:rsidP="00B747E9">
                      <w:pPr>
                        <w:jc w:val="center"/>
                      </w:pPr>
                    </w:p>
                    <w:p w:rsidR="000F746C" w:rsidRDefault="000F746C" w:rsidP="00B747E9">
                      <w:pPr>
                        <w:jc w:val="center"/>
                      </w:pPr>
                    </w:p>
                    <w:p w:rsidR="000F746C" w:rsidRDefault="000F746C" w:rsidP="00B747E9">
                      <w:pPr>
                        <w:jc w:val="center"/>
                      </w:pPr>
                    </w:p>
                  </w:txbxContent>
                </v:textbox>
              </v:shape>
            </w:pict>
          </mc:Fallback>
        </mc:AlternateContent>
      </w:r>
      <w:r w:rsidR="00B747E9">
        <w:rPr>
          <w:noProof/>
        </w:rPr>
        <mc:AlternateContent>
          <mc:Choice Requires="wps">
            <w:drawing>
              <wp:anchor distT="0" distB="0" distL="114300" distR="114300" simplePos="0" relativeHeight="250245632" behindDoc="0" locked="0" layoutInCell="1" allowOverlap="1">
                <wp:simplePos x="0" y="0"/>
                <wp:positionH relativeFrom="column">
                  <wp:posOffset>3427056</wp:posOffset>
                </wp:positionH>
                <wp:positionV relativeFrom="paragraph">
                  <wp:posOffset>1291072</wp:posOffset>
                </wp:positionV>
                <wp:extent cx="377045" cy="370250"/>
                <wp:effectExtent l="0" t="0" r="23495" b="10795"/>
                <wp:wrapNone/>
                <wp:docPr id="44" name="Pergamino: vertical 44"/>
                <wp:cNvGraphicFramePr/>
                <a:graphic xmlns:a="http://schemas.openxmlformats.org/drawingml/2006/main">
                  <a:graphicData uri="http://schemas.microsoft.com/office/word/2010/wordprocessingShape">
                    <wps:wsp>
                      <wps:cNvSpPr/>
                      <wps:spPr>
                        <a:xfrm>
                          <a:off x="0" y="0"/>
                          <a:ext cx="377045" cy="370250"/>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ergamino: vertical 44" o:spid="_x0000_s1066" type="#_x0000_t97" style="position:absolute;margin-left:269.85pt;margin-top:101.65pt;width:29.7pt;height:29.15pt;z-index:2502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" fillcolor="#d0ae72 [2414]" strokecolor="black [3213]" strokeweight="1.5pt">
                <v:textbox>
                  <w:txbxContent>
                    <w:p w:rsidR="000F746C" w:rsidRDefault="000F746C" w:rsidP="00B747E9">
                      <w:pPr>
                        <w:jc w:val="center"/>
                      </w:pPr>
                    </w:p>
                  </w:txbxContent>
                </v:textbox>
              </v:shape>
            </w:pict>
          </mc:Fallback>
        </mc:AlternateContent>
      </w:r>
      <w:r w:rsidR="00B747E9">
        <w:rPr>
          <w:noProof/>
        </w:rPr>
        <mc:AlternateContent>
          <mc:Choice Requires="wps">
            <w:drawing>
              <wp:anchor distT="0" distB="0" distL="114300" distR="114300" simplePos="0" relativeHeight="250262016" behindDoc="0" locked="0" layoutInCell="1" allowOverlap="1">
                <wp:simplePos x="0" y="0"/>
                <wp:positionH relativeFrom="column">
                  <wp:posOffset>3863434</wp:posOffset>
                </wp:positionH>
                <wp:positionV relativeFrom="paragraph">
                  <wp:posOffset>1297999</wp:posOffset>
                </wp:positionV>
                <wp:extent cx="377045" cy="370250"/>
                <wp:effectExtent l="0" t="0" r="23495" b="10795"/>
                <wp:wrapNone/>
                <wp:docPr id="45" name="Pergamino: vertical 45"/>
                <wp:cNvGraphicFramePr/>
                <a:graphic xmlns:a="http://schemas.openxmlformats.org/drawingml/2006/main">
                  <a:graphicData uri="http://schemas.microsoft.com/office/word/2010/wordprocessingShape">
                    <wps:wsp>
                      <wps:cNvSpPr/>
                      <wps:spPr>
                        <a:xfrm>
                          <a:off x="0" y="0"/>
                          <a:ext cx="377045" cy="370250"/>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r>
                              <w:t>B</w:t>
                            </w:r>
                          </w:p>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ergamino: vertical 45" o:spid="_x0000_s1067" type="#_x0000_t97" style="position:absolute;margin-left:304.2pt;margin-top:102.2pt;width:29.7pt;height:29.15pt;z-index:2502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" fillcolor="#80865a [2406]" strokecolor="black [3213]" strokeweight="1.5pt">
                <v:textbox>
                  <w:txbxContent>
                    <w:p w:rsidR="000F746C" w:rsidRDefault="000F746C" w:rsidP="00B747E9">
                      <w:pPr>
                        <w:jc w:val="center"/>
                      </w:pPr>
                      <w:r>
                        <w:t>B</w:t>
                      </w:r>
                    </w:p>
                    <w:p w:rsidR="000F746C" w:rsidRDefault="000F746C" w:rsidP="00B747E9">
                      <w:pPr>
                        <w:jc w:val="center"/>
                      </w:pPr>
                    </w:p>
                  </w:txbxContent>
                </v:textbox>
              </v:shape>
            </w:pict>
          </mc:Fallback>
        </mc:AlternateContent>
      </w:r>
      <w:r w:rsidR="00B747E9">
        <w:rPr>
          <w:noProof/>
        </w:rPr>
        <mc:AlternateContent>
          <mc:Choice Requires="wps">
            <w:drawing>
              <wp:anchor distT="0" distB="0" distL="114300" distR="114300" simplePos="0" relativeHeight="250366464" behindDoc="0" locked="0" layoutInCell="1" allowOverlap="1">
                <wp:simplePos x="0" y="0"/>
                <wp:positionH relativeFrom="column">
                  <wp:posOffset>3025311</wp:posOffset>
                </wp:positionH>
                <wp:positionV relativeFrom="paragraph">
                  <wp:posOffset>1291072</wp:posOffset>
                </wp:positionV>
                <wp:extent cx="377045" cy="370250"/>
                <wp:effectExtent l="0" t="0" r="23495" b="10795"/>
                <wp:wrapNone/>
                <wp:docPr id="54" name="Pergamino: vertical 54"/>
                <wp:cNvGraphicFramePr/>
                <a:graphic xmlns:a="http://schemas.openxmlformats.org/drawingml/2006/main">
                  <a:graphicData uri="http://schemas.microsoft.com/office/word/2010/wordprocessingShape">
                    <wps:wsp>
                      <wps:cNvSpPr/>
                      <wps:spPr>
                        <a:xfrm>
                          <a:off x="0" y="0"/>
                          <a:ext cx="377045" cy="370250"/>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ergamino: vertical 54" o:spid="_x0000_s1068" type="#_x0000_t97" style="position:absolute;margin-left:238.2pt;margin-top:101.65pt;width:29.7pt;height:29.15pt;z-index:25036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" fillcolor="#d0ae72 [2414]" strokecolor="black [3213]" strokeweight="1.5pt">
                <v:textbox>
                  <w:txbxContent>
                    <w:p w:rsidR="000F746C" w:rsidRDefault="000F746C" w:rsidP="00B747E9">
                      <w:pPr>
                        <w:jc w:val="center"/>
                      </w:pPr>
                    </w:p>
                  </w:txbxContent>
                </v:textbox>
              </v:shape>
            </w:pict>
          </mc:Fallback>
        </mc:AlternateContent>
      </w:r>
      <w:r w:rsidR="00B747E9">
        <w:rPr>
          <w:noProof/>
        </w:rPr>
        <mc:AlternateContent>
          <mc:Choice Requires="wps">
            <w:drawing>
              <wp:anchor distT="0" distB="0" distL="114300" distR="114300" simplePos="0" relativeHeight="250380800" behindDoc="0" locked="0" layoutInCell="1" allowOverlap="1">
                <wp:simplePos x="0" y="0"/>
                <wp:positionH relativeFrom="column">
                  <wp:posOffset>4653073</wp:posOffset>
                </wp:positionH>
                <wp:positionV relativeFrom="paragraph">
                  <wp:posOffset>1270295</wp:posOffset>
                </wp:positionV>
                <wp:extent cx="377045" cy="370250"/>
                <wp:effectExtent l="0" t="0" r="23495" b="10795"/>
                <wp:wrapNone/>
                <wp:docPr id="55" name="Pergamino: vertical 55"/>
                <wp:cNvGraphicFramePr/>
                <a:graphic xmlns:a="http://schemas.openxmlformats.org/drawingml/2006/main">
                  <a:graphicData uri="http://schemas.microsoft.com/office/word/2010/wordprocessingShape">
                    <wps:wsp>
                      <wps:cNvSpPr/>
                      <wps:spPr>
                        <a:xfrm>
                          <a:off x="0" y="0"/>
                          <a:ext cx="377045" cy="370250"/>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ergamino: vertical 55" o:spid="_x0000_s1069" type="#_x0000_t97" style="position:absolute;margin-left:366.4pt;margin-top:100pt;width:29.7pt;height:29.15pt;z-index:25038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" fillcolor="#d0ae72 [2414]" strokecolor="black [3213]" strokeweight="1.5pt">
                <v:textbox>
                  <w:txbxContent>
                    <w:p w:rsidR="000F746C" w:rsidRDefault="000F746C" w:rsidP="00B747E9">
                      <w:pPr>
                        <w:jc w:val="center"/>
                      </w:pPr>
                    </w:p>
                  </w:txbxContent>
                </v:textbox>
              </v:shape>
            </w:pict>
          </mc:Fallback>
        </mc:AlternateContent>
      </w:r>
      <w:r w:rsidR="00B747E9">
        <w:rPr>
          <w:noProof/>
        </w:rPr>
        <mc:AlternateContent>
          <mc:Choice Requires="wps">
            <w:drawing>
              <wp:anchor distT="0" distB="0" distL="114300" distR="114300" simplePos="0" relativeHeight="250404352" behindDoc="0" locked="0" layoutInCell="1" allowOverlap="1">
                <wp:simplePos x="0" y="0"/>
                <wp:positionH relativeFrom="column">
                  <wp:posOffset>5221057</wp:posOffset>
                </wp:positionH>
                <wp:positionV relativeFrom="paragraph">
                  <wp:posOffset>1672010</wp:posOffset>
                </wp:positionV>
                <wp:extent cx="377045" cy="370250"/>
                <wp:effectExtent l="0" t="0" r="23495" b="10795"/>
                <wp:wrapNone/>
                <wp:docPr id="56" name="Pergamino: vertical 56"/>
                <wp:cNvGraphicFramePr/>
                <a:graphic xmlns:a="http://schemas.openxmlformats.org/drawingml/2006/main">
                  <a:graphicData uri="http://schemas.microsoft.com/office/word/2010/wordprocessingShape">
                    <wps:wsp>
                      <wps:cNvSpPr/>
                      <wps:spPr>
                        <a:xfrm>
                          <a:off x="0" y="0"/>
                          <a:ext cx="377045" cy="370250"/>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B74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ergamino: vertical 56" o:spid="_x0000_s1070" type="#_x0000_t97" style="position:absolute;margin-left:411.1pt;margin-top:131.65pt;width:29.7pt;height:29.15pt;z-index:25040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" fillcolor="#d0ae72 [2414]" strokecolor="black [3213]" strokeweight="1.5pt">
                <v:textbox>
                  <w:txbxContent>
                    <w:p w:rsidR="000F746C" w:rsidRDefault="000F746C" w:rsidP="00B747E9">
                      <w:pPr>
                        <w:jc w:val="center"/>
                      </w:pPr>
                    </w:p>
                  </w:txbxContent>
                </v:textbox>
              </v:shape>
            </w:pict>
          </mc:Fallback>
        </mc:AlternateContent>
      </w:r>
      <w:r w:rsidR="00B747E9" w:rsidRPr="00B747E9">
        <mc:AlternateContent>
          <mc:Choice Requires="wps">
            <w:drawing>
              <wp:anchor distT="0" distB="0" distL="114300" distR="114300" simplePos="0" relativeHeight="250485248" behindDoc="0" locked="0" layoutInCell="1" allowOverlap="1" wp14:anchorId="05029ACE" wp14:editId="4FF97939">
                <wp:simplePos x="0" y="0"/>
                <wp:positionH relativeFrom="column">
                  <wp:posOffset>844550</wp:posOffset>
                </wp:positionH>
                <wp:positionV relativeFrom="paragraph">
                  <wp:posOffset>498475</wp:posOffset>
                </wp:positionV>
                <wp:extent cx="1447800" cy="241935"/>
                <wp:effectExtent l="0" t="0" r="0" b="5715"/>
                <wp:wrapNone/>
                <wp:docPr id="58" name="Cuadro de texto 58"/>
                <wp:cNvGraphicFramePr/>
                <a:graphic xmlns:a="http://schemas.openxmlformats.org/drawingml/2006/main">
                  <a:graphicData uri="http://schemas.microsoft.com/office/word/2010/wordprocessingShape">
                    <wps:wsp>
                      <wps:cNvSpPr txBox="1"/>
                      <wps:spPr>
                        <a:xfrm>
                          <a:off x="0" y="0"/>
                          <a:ext cx="1447800" cy="241935"/>
                        </a:xfrm>
                        <a:prstGeom prst="rect">
                          <a:avLst/>
                        </a:prstGeom>
                        <a:noFill/>
                        <a:ln w="6350">
                          <a:noFill/>
                        </a:ln>
                      </wps:spPr>
                      <wps:txbx>
                        <w:txbxContent>
                          <w:p w:rsidR="000F746C" w:rsidRDefault="000F746C" w:rsidP="00B747E9">
                            <w:r>
                              <w:t>Carpeta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29ACE" id="Cuadro de texto 58" o:spid="_x0000_s1071" type="#_x0000_t202" style="position:absolute;margin-left:66.5pt;margin-top:39.25pt;width:114pt;height:19.05pt;z-index:2504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" filled="f" stroked="f" strokeweight=".5pt">
                <v:textbox>
                  <w:txbxContent>
                    <w:p w:rsidR="000F746C" w:rsidRDefault="000F746C" w:rsidP="00B747E9">
                      <w:r>
                        <w:t>Carpeta Biblioteca</w:t>
                      </w:r>
                    </w:p>
                  </w:txbxContent>
                </v:textbox>
              </v:shape>
            </w:pict>
          </mc:Fallback>
        </mc:AlternateContent>
      </w:r>
      <w:r w:rsidR="00B747E9">
        <w:t>Estructura contenedor archivos salida</w:t>
      </w:r>
    </w:p>
    <w:p w:rsidR="00630F54" w:rsidRDefault="00630F54" w:rsidP="00630F54"/>
    <w:p w:rsidR="00630F54" w:rsidRDefault="00630F54" w:rsidP="00630F54"/>
    <w:p w:rsidR="00630F54" w:rsidRDefault="00630F54" w:rsidP="00630F54"/>
    <w:p w:rsidR="00630F54" w:rsidRDefault="00630F54" w:rsidP="00630F54"/>
    <w:p w:rsidR="00630F54" w:rsidRDefault="00630F54" w:rsidP="00630F54"/>
    <w:p w:rsidR="00630F54" w:rsidRDefault="00630F54" w:rsidP="00630F54"/>
    <w:p w:rsidR="00630F54" w:rsidRDefault="00630F54" w:rsidP="00630F54"/>
    <w:p w:rsidR="00630F54" w:rsidRDefault="00630F54" w:rsidP="00630F54"/>
    <w:p w:rsidR="00630F54" w:rsidRDefault="00630F54" w:rsidP="00630F54">
      <w:r w:rsidRPr="00B747E9">
        <mc:AlternateContent>
          <mc:Choice Requires="wps">
            <w:drawing>
              <wp:anchor distT="0" distB="0" distL="114300" distR="114300" simplePos="0" relativeHeight="250539520" behindDoc="0" locked="0" layoutInCell="1" allowOverlap="1" wp14:anchorId="41D9BF90" wp14:editId="5996C550">
                <wp:simplePos x="0" y="0"/>
                <wp:positionH relativeFrom="column">
                  <wp:posOffset>1604876</wp:posOffset>
                </wp:positionH>
                <wp:positionV relativeFrom="paragraph">
                  <wp:posOffset>185593</wp:posOffset>
                </wp:positionV>
                <wp:extent cx="3893127" cy="241935"/>
                <wp:effectExtent l="0" t="0" r="0" b="5715"/>
                <wp:wrapNone/>
                <wp:docPr id="60" name="Cuadro de texto 60"/>
                <wp:cNvGraphicFramePr/>
                <a:graphic xmlns:a="http://schemas.openxmlformats.org/drawingml/2006/main">
                  <a:graphicData uri="http://schemas.microsoft.com/office/word/2010/wordprocessingShape">
                    <wps:wsp>
                      <wps:cNvSpPr txBox="1"/>
                      <wps:spPr>
                        <a:xfrm>
                          <a:off x="0" y="0"/>
                          <a:ext cx="3893127" cy="241935"/>
                        </a:xfrm>
                        <a:prstGeom prst="rect">
                          <a:avLst/>
                        </a:prstGeom>
                        <a:noFill/>
                        <a:ln w="6350">
                          <a:noFill/>
                        </a:ln>
                      </wps:spPr>
                      <wps:txbx>
                        <w:txbxContent>
                          <w:p w:rsidR="000F746C" w:rsidRDefault="000F746C" w:rsidP="00B747E9">
                            <w:r>
                              <w:t>Carpeta archivos de salida &lt;Nombre del dueño los libros&gt;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BF90" id="Cuadro de texto 60" o:spid="_x0000_s1072" type="#_x0000_t202" style="position:absolute;margin-left:126.35pt;margin-top:14.6pt;width:306.55pt;height:19.05pt;z-index:2505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" filled="f" stroked="f" strokeweight=".5pt">
                <v:textbox>
                  <w:txbxContent>
                    <w:p w:rsidR="000F746C" w:rsidRDefault="000F746C" w:rsidP="00B747E9">
                      <w:r>
                        <w:t>Carpeta archivos de salida &lt;Nombre del dueño los libros&gt;</w:t>
                      </w:r>
                    </w:p>
                  </w:txbxContent>
                </v:textbox>
              </v:shape>
            </w:pict>
          </mc:Fallback>
        </mc:AlternateContent>
      </w:r>
    </w:p>
    <w:p w:rsidR="00630F54" w:rsidRDefault="00055D6A" w:rsidP="00630F54">
      <w:r>
        <w:rPr>
          <w:noProof/>
        </w:rPr>
        <mc:AlternateContent>
          <mc:Choice Requires="wps">
            <w:drawing>
              <wp:anchor distT="0" distB="0" distL="114300" distR="114300" simplePos="0" relativeHeight="250738176" behindDoc="0" locked="0" layoutInCell="1" allowOverlap="1" wp14:anchorId="0FB79F3B" wp14:editId="12646690">
                <wp:simplePos x="0" y="0"/>
                <wp:positionH relativeFrom="column">
                  <wp:posOffset>3901307</wp:posOffset>
                </wp:positionH>
                <wp:positionV relativeFrom="paragraph">
                  <wp:posOffset>126055</wp:posOffset>
                </wp:positionV>
                <wp:extent cx="976745" cy="234835"/>
                <wp:effectExtent l="0" t="0" r="0" b="0"/>
                <wp:wrapNone/>
                <wp:docPr id="70" name="Cuadro de texto 70"/>
                <wp:cNvGraphicFramePr/>
                <a:graphic xmlns:a="http://schemas.openxmlformats.org/drawingml/2006/main">
                  <a:graphicData uri="http://schemas.microsoft.com/office/word/2010/wordprocessingShape">
                    <wps:wsp>
                      <wps:cNvSpPr txBox="1"/>
                      <wps:spPr>
                        <a:xfrm>
                          <a:off x="0" y="0"/>
                          <a:ext cx="976745" cy="234835"/>
                        </a:xfrm>
                        <a:prstGeom prst="rect">
                          <a:avLst/>
                        </a:prstGeom>
                        <a:noFill/>
                        <a:ln w="6350">
                          <a:noFill/>
                        </a:ln>
                      </wps:spPr>
                      <wps:txbx>
                        <w:txbxContent>
                          <w:p w:rsidR="000F746C" w:rsidRDefault="000F746C" w:rsidP="00055D6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79F3B" id="Cuadro de texto 70" o:spid="_x0000_s1073" type="#_x0000_t202" style="position:absolute;margin-left:307.2pt;margin-top:9.95pt;width:76.9pt;height:18.5pt;z-index:2507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" filled="f" stroked="f" strokeweight=".5pt">
                <v:textbox>
                  <w:txbxContent>
                    <w:p w:rsidR="000F746C" w:rsidRDefault="000F746C" w:rsidP="00055D6A">
                      <w:r>
                        <w:t>A</w:t>
                      </w:r>
                    </w:p>
                  </w:txbxContent>
                </v:textbox>
              </v:shape>
            </w:pict>
          </mc:Fallback>
        </mc:AlternateContent>
      </w:r>
      <w:r>
        <w:rPr>
          <w:noProof/>
        </w:rPr>
        <mc:AlternateContent>
          <mc:Choice Requires="wps">
            <w:drawing>
              <wp:anchor distT="0" distB="0" distL="114300" distR="114300" simplePos="0" relativeHeight="250723840" behindDoc="0" locked="0" layoutInCell="1" allowOverlap="1" wp14:anchorId="6D4E57B7" wp14:editId="7187E776">
                <wp:simplePos x="0" y="0"/>
                <wp:positionH relativeFrom="column">
                  <wp:posOffset>1385777</wp:posOffset>
                </wp:positionH>
                <wp:positionV relativeFrom="paragraph">
                  <wp:posOffset>146419</wp:posOffset>
                </wp:positionV>
                <wp:extent cx="976745" cy="234835"/>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976745" cy="234835"/>
                        </a:xfrm>
                        <a:prstGeom prst="rect">
                          <a:avLst/>
                        </a:prstGeom>
                        <a:noFill/>
                        <a:ln w="6350">
                          <a:noFill/>
                        </a:ln>
                      </wps:spPr>
                      <wps:txbx>
                        <w:txbxContent>
                          <w:p w:rsidR="000F746C" w:rsidRDefault="000F746C" w:rsidP="00055D6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E57B7" id="Cuadro de texto 69" o:spid="_x0000_s1074" type="#_x0000_t202" style="position:absolute;margin-left:109.1pt;margin-top:11.55pt;width:76.9pt;height:18.5pt;z-index:2507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" filled="f" stroked="f" strokeweight=".5pt">
                <v:textbox>
                  <w:txbxContent>
                    <w:p w:rsidR="000F746C" w:rsidRDefault="000F746C" w:rsidP="00055D6A">
                      <w:r>
                        <w:t>B</w:t>
                      </w:r>
                    </w:p>
                  </w:txbxContent>
                </v:textbox>
              </v:shape>
            </w:pict>
          </mc:Fallback>
        </mc:AlternateContent>
      </w:r>
      <w:r w:rsidR="00630F54">
        <w:rPr>
          <w:noProof/>
        </w:rPr>
        <mc:AlternateContent>
          <mc:Choice Requires="wps">
            <w:drawing>
              <wp:anchor distT="0" distB="0" distL="114300" distR="114300" simplePos="0" relativeHeight="250618368" behindDoc="0" locked="0" layoutInCell="1" allowOverlap="1" wp14:anchorId="3C60E871" wp14:editId="6CC2130F">
                <wp:simplePos x="0" y="0"/>
                <wp:positionH relativeFrom="column">
                  <wp:posOffset>1092200</wp:posOffset>
                </wp:positionH>
                <wp:positionV relativeFrom="paragraph">
                  <wp:posOffset>159443</wp:posOffset>
                </wp:positionV>
                <wp:extent cx="1952625" cy="1593215"/>
                <wp:effectExtent l="0" t="0" r="28575" b="26035"/>
                <wp:wrapNone/>
                <wp:docPr id="62" name="Diagrama de flujo: almacenamiento interno 62"/>
                <wp:cNvGraphicFramePr/>
                <a:graphic xmlns:a="http://schemas.openxmlformats.org/drawingml/2006/main">
                  <a:graphicData uri="http://schemas.microsoft.com/office/word/2010/wordprocessingShape">
                    <wps:wsp>
                      <wps:cNvSpPr/>
                      <wps:spPr>
                        <a:xfrm>
                          <a:off x="0" y="0"/>
                          <a:ext cx="1952625" cy="1593215"/>
                        </a:xfrm>
                        <a:prstGeom prst="flowChartInternalStorage">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9ECC2" id="Diagrama de flujo: almacenamiento interno 62" o:spid="_x0000_s1026" type="#_x0000_t113" style="position:absolute;margin-left:86pt;margin-top:12.55pt;width:153.75pt;height:125.45pt;z-index:2506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" fillcolor="#edeee5 [662]" strokecolor="black [3213]" strokeweight="1.5pt"/>
            </w:pict>
          </mc:Fallback>
        </mc:AlternateContent>
      </w:r>
    </w:p>
    <w:p w:rsidR="00630F54" w:rsidRDefault="00630F54" w:rsidP="00630F54"/>
    <w:p w:rsidR="00630F54" w:rsidRDefault="00630F54" w:rsidP="00630F54"/>
    <w:p w:rsidR="00630F54" w:rsidRDefault="00630F54" w:rsidP="00630F54"/>
    <w:p w:rsidR="00630F54" w:rsidRDefault="00630F54" w:rsidP="00630F54"/>
    <w:p w:rsidR="00630F54" w:rsidRDefault="00630F54" w:rsidP="00630F54"/>
    <w:p w:rsidR="00630F54" w:rsidRDefault="00630F54" w:rsidP="00630F54"/>
    <w:p w:rsidR="00630F54" w:rsidRDefault="00630F54" w:rsidP="00630F54"/>
    <w:p w:rsidR="00630F54" w:rsidRDefault="00630F54" w:rsidP="00630F54"/>
    <w:p w:rsidR="00630F54" w:rsidRDefault="00055D6A" w:rsidP="00630F54">
      <w:pPr>
        <w:pStyle w:val="Ttulo2"/>
      </w:pPr>
      <w:r>
        <w:lastRenderedPageBreak/>
        <w:t>Restricciones:</w:t>
      </w:r>
    </w:p>
    <w:p w:rsidR="00055D6A" w:rsidRDefault="00055D6A" w:rsidP="00055D6A">
      <w:pPr>
        <w:pStyle w:val="Prrafodelista"/>
        <w:numPr>
          <w:ilvl w:val="0"/>
          <w:numId w:val="25"/>
        </w:numPr>
      </w:pPr>
      <w:r>
        <w:t>Los archivos de entrada solo pueden ser archivos planos .txt</w:t>
      </w:r>
    </w:p>
    <w:p w:rsidR="00055D6A" w:rsidRDefault="00055D6A" w:rsidP="00055D6A">
      <w:pPr>
        <w:pStyle w:val="Prrafodelista"/>
        <w:numPr>
          <w:ilvl w:val="0"/>
          <w:numId w:val="25"/>
        </w:numPr>
      </w:pPr>
      <w:r>
        <w:t>Los archivos de entrada deben estar sujetos a el Standart de la estructura de archivos de entrada.</w:t>
      </w:r>
    </w:p>
    <w:p w:rsidR="00055D6A" w:rsidRDefault="00055D6A" w:rsidP="00055D6A">
      <w:pPr>
        <w:pStyle w:val="Prrafodelista"/>
        <w:numPr>
          <w:ilvl w:val="0"/>
          <w:numId w:val="25"/>
        </w:numPr>
      </w:pPr>
      <w:r>
        <w:t>La carpeta de almacenamiento de salida debe tener el nombre del usuario.</w:t>
      </w:r>
    </w:p>
    <w:p w:rsidR="00055D6A" w:rsidRDefault="00055D6A" w:rsidP="00055D6A">
      <w:pPr>
        <w:pStyle w:val="Prrafodelista"/>
        <w:numPr>
          <w:ilvl w:val="0"/>
          <w:numId w:val="25"/>
        </w:numPr>
      </w:pPr>
      <w:r>
        <w:t>El archivo de salida debe tener el nombre del libro por nombre de archivo.</w:t>
      </w:r>
    </w:p>
    <w:p w:rsidR="00055D6A" w:rsidRDefault="00055D6A" w:rsidP="00055D6A">
      <w:pPr>
        <w:pStyle w:val="Prrafodelista"/>
        <w:numPr>
          <w:ilvl w:val="0"/>
          <w:numId w:val="25"/>
        </w:numPr>
      </w:pPr>
      <w:r>
        <w:t>El archivo de salida debe estar sujeto al Standart de la estructura de archivos de salida.</w:t>
      </w:r>
    </w:p>
    <w:p w:rsidR="00055D6A" w:rsidRDefault="00055D6A" w:rsidP="00055D6A">
      <w:pPr>
        <w:pStyle w:val="Ttulo"/>
      </w:pPr>
    </w:p>
    <w:p w:rsidR="00055D6A" w:rsidRDefault="00055D6A" w:rsidP="00055D6A">
      <w:pPr>
        <w:pStyle w:val="Ttulo"/>
      </w:pPr>
      <w:r>
        <w:t>Prueba de Aplicativo</w:t>
      </w:r>
    </w:p>
    <w:p w:rsidR="00055D6A" w:rsidRDefault="00055D6A" w:rsidP="00055D6A">
      <w:r>
        <w:t>Demostración de funcionalidad de aplicativo</w:t>
      </w:r>
      <w:r w:rsidR="00222CC0">
        <w:t>; los nombres de las carpetas y sus respectivos archivos son una muestra</w:t>
      </w:r>
      <w:r>
        <w:t>.</w:t>
      </w:r>
      <w:r w:rsidR="00222CC0">
        <w:t xml:space="preserve"> </w:t>
      </w:r>
    </w:p>
    <w:p w:rsidR="00055D6A" w:rsidRDefault="00055D6A" w:rsidP="00055D6A"/>
    <w:p w:rsidR="00997F6F" w:rsidRDefault="00997F6F" w:rsidP="00997F6F">
      <w:pPr>
        <w:pStyle w:val="Ttulo2"/>
      </w:pPr>
      <w:r>
        <w:t>Contenedores y archivos de entrada</w:t>
      </w:r>
    </w:p>
    <w:p w:rsidR="00055D6A" w:rsidRDefault="00055D6A" w:rsidP="00055D6A">
      <w:r>
        <w:t>En la ruta “</w:t>
      </w:r>
      <w:r w:rsidRPr="00055D6A">
        <w:t xml:space="preserve">F:\Repositorios\OWNK\TrabajoOWNK\Capacitación\Proyecto Biblioteca\Libros y </w:t>
      </w:r>
      <w:r w:rsidR="00997F6F" w:rsidRPr="00055D6A">
        <w:t>cap</w:t>
      </w:r>
      <w:r w:rsidR="00997F6F">
        <w:t>i</w:t>
      </w:r>
      <w:r w:rsidR="00997F6F" w:rsidRPr="00055D6A">
        <w:t>tulos</w:t>
      </w:r>
      <w:r w:rsidRPr="00055D6A">
        <w:t xml:space="preserve"> de Biblioteca</w:t>
      </w:r>
      <w:r>
        <w:t xml:space="preserve">” se encuentra </w:t>
      </w:r>
      <w:r w:rsidR="00DC765E">
        <w:t>la biblioteca virtual que contendrá las carpetas: “Cosas Pequeñas” y la carpeta “Cosas Varias”; observe la ilustración 1.</w:t>
      </w:r>
    </w:p>
    <w:p w:rsidR="00997F6F" w:rsidRDefault="00997F6F" w:rsidP="00997F6F">
      <w:pPr>
        <w:keepNext/>
      </w:pPr>
      <w:r w:rsidRPr="00997F6F">
        <w:drawing>
          <wp:inline distT="0" distB="0" distL="0" distR="0" wp14:anchorId="0094CFF8" wp14:editId="44FECE55">
            <wp:extent cx="6227445" cy="1184910"/>
            <wp:effectExtent l="0" t="0" r="1905"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7445" cy="1184910"/>
                    </a:xfrm>
                    <a:prstGeom prst="rect">
                      <a:avLst/>
                    </a:prstGeom>
                  </pic:spPr>
                </pic:pic>
              </a:graphicData>
            </a:graphic>
          </wp:inline>
        </w:drawing>
      </w:r>
    </w:p>
    <w:p w:rsidR="00997F6F" w:rsidRDefault="00997F6F" w:rsidP="00997F6F">
      <w:pPr>
        <w:pStyle w:val="Descripcin"/>
      </w:pPr>
      <w:r>
        <w:t xml:space="preserve">Ilustración </w:t>
      </w:r>
      <w:fldSimple w:instr=" SEQ Ilustración \* ARABIC ">
        <w:r w:rsidR="00C15D36">
          <w:rPr>
            <w:noProof/>
          </w:rPr>
          <w:t>1</w:t>
        </w:r>
      </w:fldSimple>
    </w:p>
    <w:p w:rsidR="00C44D9B" w:rsidRDefault="00C44D9B" w:rsidP="00C44D9B">
      <w:pPr>
        <w:pStyle w:val="Subttulo"/>
      </w:pPr>
    </w:p>
    <w:p w:rsidR="00C44D9B" w:rsidRDefault="00997F6F" w:rsidP="00C44D9B">
      <w:pPr>
        <w:pStyle w:val="Subttulo"/>
      </w:pPr>
      <w:r>
        <w:t>contenido carpeta “Cosas pequeñas”</w:t>
      </w:r>
    </w:p>
    <w:p w:rsidR="00C44D9B" w:rsidRDefault="00C44D9B" w:rsidP="00C44D9B">
      <w:r>
        <w:t>En la carpeta “Cosas pequeñas” se encuentran dos archivos de texto. Uno de ellos con nombre “</w:t>
      </w:r>
      <w:r w:rsidRPr="00C44D9B">
        <w:t>AnotherCap</w:t>
      </w:r>
      <w:r>
        <w:t>” y el otro “Azul”; observe Ilustración2.</w:t>
      </w:r>
    </w:p>
    <w:p w:rsidR="00C44D9B" w:rsidRDefault="00C44D9B" w:rsidP="00C44D9B"/>
    <w:p w:rsidR="00C44D9B" w:rsidRDefault="00C44D9B" w:rsidP="00C44D9B">
      <w:pPr>
        <w:keepNext/>
      </w:pPr>
      <w:r w:rsidRPr="00C44D9B">
        <w:drawing>
          <wp:inline distT="0" distB="0" distL="0" distR="0" wp14:anchorId="520DDFDB" wp14:editId="20772D0E">
            <wp:extent cx="5883150" cy="792549"/>
            <wp:effectExtent l="0" t="0" r="3810" b="762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3150" cy="792549"/>
                    </a:xfrm>
                    <a:prstGeom prst="rect">
                      <a:avLst/>
                    </a:prstGeom>
                  </pic:spPr>
                </pic:pic>
              </a:graphicData>
            </a:graphic>
          </wp:inline>
        </w:drawing>
      </w:r>
    </w:p>
    <w:p w:rsidR="00C44D9B" w:rsidRDefault="00C44D9B" w:rsidP="00C44D9B">
      <w:pPr>
        <w:pStyle w:val="Descripcin"/>
      </w:pPr>
      <w:r>
        <w:t xml:space="preserve">Ilustración </w:t>
      </w:r>
      <w:fldSimple w:instr=" SEQ Ilustración \* ARABIC ">
        <w:r w:rsidR="00C15D36">
          <w:rPr>
            <w:noProof/>
          </w:rPr>
          <w:t>2</w:t>
        </w:r>
      </w:fldSimple>
    </w:p>
    <w:p w:rsidR="00C44D9B" w:rsidRDefault="00C44D9B" w:rsidP="00C44D9B"/>
    <w:p w:rsidR="00C44D9B" w:rsidRDefault="00C44D9B" w:rsidP="00C44D9B">
      <w:r>
        <w:t xml:space="preserve">En cada documento se encuentra un archivo de tipo Libro o tipo Capitulo, véase estructura de archivos de entrada, evidentemente se puede </w:t>
      </w:r>
      <w:r w:rsidR="003A3AB9">
        <w:t>acertar al decir</w:t>
      </w:r>
      <w:r>
        <w:t xml:space="preserve"> que el archivo “</w:t>
      </w:r>
      <w:r w:rsidRPr="00C44D9B">
        <w:t>AnotherCap</w:t>
      </w:r>
      <w:r>
        <w:t xml:space="preserve">” es un </w:t>
      </w:r>
      <w:r w:rsidR="003A3AB9">
        <w:t>archivo de tipo capitulo y que el archivo “Azul” es un archivo tipo Libro; observe Ilustración 3</w:t>
      </w:r>
      <w:r>
        <w:t>.</w:t>
      </w:r>
      <w:r w:rsidR="003A3AB9">
        <w:t xml:space="preserve"> </w:t>
      </w:r>
    </w:p>
    <w:p w:rsidR="003A3AB9" w:rsidRDefault="00C44D9B" w:rsidP="003A3AB9">
      <w:pPr>
        <w:keepNext/>
      </w:pPr>
      <w:r w:rsidRPr="00C44D9B">
        <w:drawing>
          <wp:inline distT="0" distB="0" distL="0" distR="0" wp14:anchorId="3E44D148" wp14:editId="450303EF">
            <wp:extent cx="6227445" cy="1016000"/>
            <wp:effectExtent l="0" t="0" r="1905"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7445" cy="1016000"/>
                    </a:xfrm>
                    <a:prstGeom prst="rect">
                      <a:avLst/>
                    </a:prstGeom>
                  </pic:spPr>
                </pic:pic>
              </a:graphicData>
            </a:graphic>
          </wp:inline>
        </w:drawing>
      </w:r>
    </w:p>
    <w:p w:rsidR="00C44D9B" w:rsidRDefault="003A3AB9" w:rsidP="003A3AB9">
      <w:pPr>
        <w:pStyle w:val="Descripcin"/>
      </w:pPr>
      <w:r>
        <w:t xml:space="preserve">Ilustración </w:t>
      </w:r>
      <w:fldSimple w:instr=" SEQ Ilustración \* ARABIC ">
        <w:r w:rsidR="00C15D36">
          <w:rPr>
            <w:noProof/>
          </w:rPr>
          <w:t>3</w:t>
        </w:r>
      </w:fldSimple>
    </w:p>
    <w:p w:rsidR="003A3AB9" w:rsidRPr="00C44D9B" w:rsidRDefault="003A3AB9" w:rsidP="00C44D9B"/>
    <w:p w:rsidR="003A3AB9" w:rsidRDefault="003A3AB9" w:rsidP="003A3AB9">
      <w:pPr>
        <w:pStyle w:val="Subttulo"/>
      </w:pPr>
      <w:r>
        <w:t>contenido carpeta “Cosas varias”</w:t>
      </w:r>
    </w:p>
    <w:p w:rsidR="003A3AB9" w:rsidRDefault="003A3AB9" w:rsidP="003A3AB9">
      <w:r>
        <w:t>En la carpeta “Cosas Varias” se encuentran tres archivos de texto. Uno de ellos con nombre “</w:t>
      </w:r>
      <w:r w:rsidRPr="003A3AB9">
        <w:t>Cien Años de Sol</w:t>
      </w:r>
      <w:r>
        <w:t>”, el otro “</w:t>
      </w:r>
      <w:r w:rsidRPr="003A3AB9">
        <w:t>La meta</w:t>
      </w:r>
      <w:r>
        <w:t>” y otro archivo llamado “</w:t>
      </w:r>
      <w:r w:rsidRPr="003A3AB9">
        <w:t>Mr Losser</w:t>
      </w:r>
      <w:r>
        <w:t xml:space="preserve">”; observe </w:t>
      </w:r>
      <w:r w:rsidR="00222CC0">
        <w:t>Ilustración</w:t>
      </w:r>
      <w:r>
        <w:t xml:space="preserve"> 4.</w:t>
      </w:r>
    </w:p>
    <w:p w:rsidR="00222CC0" w:rsidRDefault="00222CC0" w:rsidP="00222CC0">
      <w:pPr>
        <w:keepNext/>
      </w:pPr>
      <w:r w:rsidRPr="00222CC0">
        <w:drawing>
          <wp:inline distT="0" distB="0" distL="0" distR="0" wp14:anchorId="3C4C3DA7" wp14:editId="727E40C7">
            <wp:extent cx="6227445" cy="683895"/>
            <wp:effectExtent l="0" t="0" r="1905" b="190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7445" cy="683895"/>
                    </a:xfrm>
                    <a:prstGeom prst="rect">
                      <a:avLst/>
                    </a:prstGeom>
                  </pic:spPr>
                </pic:pic>
              </a:graphicData>
            </a:graphic>
          </wp:inline>
        </w:drawing>
      </w:r>
    </w:p>
    <w:p w:rsidR="00222CC0" w:rsidRDefault="00222CC0" w:rsidP="00222CC0">
      <w:pPr>
        <w:pStyle w:val="Descripcin"/>
      </w:pPr>
      <w:r>
        <w:t xml:space="preserve">Ilustración </w:t>
      </w:r>
      <w:fldSimple w:instr=" SEQ Ilustración \* ARABIC ">
        <w:r w:rsidR="00C15D36">
          <w:rPr>
            <w:noProof/>
          </w:rPr>
          <w:t>4</w:t>
        </w:r>
      </w:fldSimple>
    </w:p>
    <w:p w:rsidR="00525C3D" w:rsidRPr="00525C3D" w:rsidRDefault="00525C3D" w:rsidP="00525C3D"/>
    <w:p w:rsidR="00525C3D" w:rsidRDefault="00525C3D" w:rsidP="00222CC0">
      <w:r>
        <w:t xml:space="preserve">En cada documento se encuentra un archivo de tipo Libro o tipo Capitulo, véase estructura de archivos de entrada, evidentemente se puede acertar al decir que el archivo “Cien Años de Sol” es un archivo de tipo capítulo, que el archivo “La Meta” es un archivo tipo Libro y el archivo “Mr Losser” denota claramente tener una estructura de tipo Capitulo; observe Ilustración 5. </w:t>
      </w:r>
    </w:p>
    <w:p w:rsidR="00222CC0" w:rsidRDefault="00222CC0" w:rsidP="00222CC0">
      <w:pPr>
        <w:keepNext/>
      </w:pPr>
      <w:r w:rsidRPr="00222CC0">
        <w:drawing>
          <wp:inline distT="0" distB="0" distL="0" distR="0" wp14:anchorId="0B7B7AED" wp14:editId="281105DE">
            <wp:extent cx="6227445" cy="836295"/>
            <wp:effectExtent l="0" t="0" r="1905" b="190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7445" cy="836295"/>
                    </a:xfrm>
                    <a:prstGeom prst="rect">
                      <a:avLst/>
                    </a:prstGeom>
                  </pic:spPr>
                </pic:pic>
              </a:graphicData>
            </a:graphic>
          </wp:inline>
        </w:drawing>
      </w:r>
    </w:p>
    <w:p w:rsidR="00E4146F" w:rsidRPr="00E4146F" w:rsidRDefault="00222CC0" w:rsidP="00E4146F">
      <w:pPr>
        <w:pStyle w:val="Descripcin"/>
      </w:pPr>
      <w:r>
        <w:t xml:space="preserve">Ilustración </w:t>
      </w:r>
      <w:fldSimple w:instr=" SEQ Ilustración \* ARABIC ">
        <w:r w:rsidR="00C15D36">
          <w:rPr>
            <w:noProof/>
          </w:rPr>
          <w:t>5</w:t>
        </w:r>
      </w:fldSimple>
    </w:p>
    <w:p w:rsidR="00525C3D" w:rsidRDefault="00525C3D" w:rsidP="00525C3D">
      <w:pPr>
        <w:pStyle w:val="Ttulo2"/>
      </w:pPr>
      <w:r>
        <w:t>Inicialización de aplicación.</w:t>
      </w:r>
    </w:p>
    <w:p w:rsidR="00D86CA9" w:rsidRDefault="00E00D8F" w:rsidP="00525C3D">
      <w:r>
        <w:t>Al ejecutar la aplicación se debe ingresar la ruta donde se encuentre la biblioteca virtual, luego de ello se debe presionar la tecla “Enter” del teclado.</w:t>
      </w:r>
      <w:r w:rsidR="00D86CA9">
        <w:t xml:space="preserve"> Adicionalmente se debe digitar el nombre de la persona que desea organizar sus libros</w:t>
      </w:r>
      <w:r w:rsidR="00E4146F">
        <w:t xml:space="preserve"> de nuevo se debe presionar “Enter”</w:t>
      </w:r>
      <w:r w:rsidR="00D86CA9">
        <w:t>; observe Ilustración 6.</w:t>
      </w:r>
    </w:p>
    <w:p w:rsidR="00E4146F" w:rsidRDefault="00E4146F" w:rsidP="00E4146F">
      <w:pPr>
        <w:keepNext/>
      </w:pPr>
      <w:r w:rsidRPr="00E4146F">
        <w:drawing>
          <wp:inline distT="0" distB="0" distL="0" distR="0" wp14:anchorId="62B93415" wp14:editId="1D35D296">
            <wp:extent cx="6227445" cy="517525"/>
            <wp:effectExtent l="0" t="0" r="1905"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7445" cy="517525"/>
                    </a:xfrm>
                    <a:prstGeom prst="rect">
                      <a:avLst/>
                    </a:prstGeom>
                  </pic:spPr>
                </pic:pic>
              </a:graphicData>
            </a:graphic>
          </wp:inline>
        </w:drawing>
      </w:r>
    </w:p>
    <w:p w:rsidR="00E4146F" w:rsidRDefault="00E4146F" w:rsidP="00E4146F">
      <w:pPr>
        <w:pStyle w:val="Descripcin"/>
      </w:pPr>
      <w:r>
        <w:t xml:space="preserve">Ilustración </w:t>
      </w:r>
      <w:fldSimple w:instr=" SEQ Ilustración \* ARABIC ">
        <w:r w:rsidR="00C15D36">
          <w:rPr>
            <w:noProof/>
          </w:rPr>
          <w:t>6</w:t>
        </w:r>
      </w:fldSimple>
    </w:p>
    <w:p w:rsidR="00E4146F" w:rsidRDefault="00E4146F" w:rsidP="00E4146F">
      <w:pPr>
        <w:rPr>
          <w:rStyle w:val="nfasissutil"/>
        </w:rPr>
      </w:pPr>
      <w:r>
        <w:rPr>
          <w:rStyle w:val="nfasissutil"/>
        </w:rPr>
        <w:lastRenderedPageBreak/>
        <w:t>En caso de que ningún archivo</w:t>
      </w:r>
      <w:r w:rsidR="00D9281A">
        <w:rPr>
          <w:rStyle w:val="nfasissutil"/>
        </w:rPr>
        <w:t xml:space="preserve"> de tipo libro</w:t>
      </w:r>
      <w:r>
        <w:rPr>
          <w:rStyle w:val="nfasissutil"/>
        </w:rPr>
        <w:t xml:space="preserve"> de la biblioteca contenga</w:t>
      </w:r>
      <w:r w:rsidR="00D9281A">
        <w:rPr>
          <w:rStyle w:val="nfasissutil"/>
        </w:rPr>
        <w:t xml:space="preserve"> su nombre, el aplicativo se finalizara.</w:t>
      </w:r>
    </w:p>
    <w:p w:rsidR="00D9281A" w:rsidRDefault="00D9281A" w:rsidP="00D9281A">
      <w:r>
        <w:t>Al momento de finalizar con el proceso, el aplicativo indicara que ha sido generada una nueva carpeta (Indicando la ruta donde se puede ubicar la mencionada) en la cual se contendrán los archivos de salida; observe Ilustración 7.</w:t>
      </w:r>
    </w:p>
    <w:p w:rsidR="00D9281A" w:rsidRDefault="00D9281A" w:rsidP="00D9281A">
      <w:pPr>
        <w:keepNext/>
      </w:pPr>
      <w:r w:rsidRPr="00D9281A">
        <w:drawing>
          <wp:inline distT="0" distB="0" distL="0" distR="0" wp14:anchorId="24EB361B" wp14:editId="5563F9F8">
            <wp:extent cx="6227445" cy="686435"/>
            <wp:effectExtent l="0" t="0" r="190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7445" cy="686435"/>
                    </a:xfrm>
                    <a:prstGeom prst="rect">
                      <a:avLst/>
                    </a:prstGeom>
                  </pic:spPr>
                </pic:pic>
              </a:graphicData>
            </a:graphic>
          </wp:inline>
        </w:drawing>
      </w:r>
    </w:p>
    <w:p w:rsidR="00D9281A" w:rsidRDefault="00D9281A" w:rsidP="00D9281A">
      <w:pPr>
        <w:pStyle w:val="Descripcin"/>
      </w:pPr>
      <w:r>
        <w:t xml:space="preserve">Ilustración </w:t>
      </w:r>
      <w:fldSimple w:instr=" SEQ Ilustración \* ARABIC ">
        <w:r w:rsidR="00C15D36">
          <w:rPr>
            <w:noProof/>
          </w:rPr>
          <w:t>7</w:t>
        </w:r>
      </w:fldSimple>
    </w:p>
    <w:p w:rsidR="00D9281A" w:rsidRDefault="00D9281A" w:rsidP="00D9281A"/>
    <w:p w:rsidR="00D9281A" w:rsidRDefault="00D9281A" w:rsidP="00D9281A">
      <w:pPr>
        <w:pStyle w:val="Ttulo2"/>
      </w:pPr>
      <w:r>
        <w:t>Resultado</w:t>
      </w:r>
    </w:p>
    <w:p w:rsidR="00D9281A" w:rsidRDefault="00D9281A" w:rsidP="00D9281A"/>
    <w:p w:rsidR="0086203C" w:rsidRDefault="0086203C" w:rsidP="00D9281A">
      <w:r>
        <w:t>Teniendo en cuenta para este caso los archivos que se encuentran como ejemplo, un resultado esperado para el archivo de salida; dándole al parámetro de nombre “Miguel” o “Juan”, sería el siguiente:</w:t>
      </w:r>
    </w:p>
    <w:p w:rsidR="0086203C" w:rsidRPr="00D9281A" w:rsidRDefault="00DA0346" w:rsidP="00D9281A">
      <w:r w:rsidRPr="0086203C">
        <mc:AlternateContent>
          <mc:Choice Requires="wps">
            <w:drawing>
              <wp:anchor distT="0" distB="0" distL="114300" distR="114300" simplePos="0" relativeHeight="250905088" behindDoc="0" locked="0" layoutInCell="1" allowOverlap="1" wp14:anchorId="0711B413" wp14:editId="4D35FFE3">
                <wp:simplePos x="0" y="0"/>
                <wp:positionH relativeFrom="column">
                  <wp:posOffset>3810</wp:posOffset>
                </wp:positionH>
                <wp:positionV relativeFrom="paragraph">
                  <wp:posOffset>288381</wp:posOffset>
                </wp:positionV>
                <wp:extent cx="6068060" cy="3482975"/>
                <wp:effectExtent l="0" t="0" r="27940" b="22225"/>
                <wp:wrapNone/>
                <wp:docPr id="80" name="Diagrama de flujo: almacenamiento interno 80"/>
                <wp:cNvGraphicFramePr/>
                <a:graphic xmlns:a="http://schemas.openxmlformats.org/drawingml/2006/main">
                  <a:graphicData uri="http://schemas.microsoft.com/office/word/2010/wordprocessingShape">
                    <wps:wsp>
                      <wps:cNvSpPr/>
                      <wps:spPr>
                        <a:xfrm>
                          <a:off x="0" y="0"/>
                          <a:ext cx="6068060" cy="3482975"/>
                        </a:xfrm>
                        <a:prstGeom prst="flowChartInternalStorage">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88586" id="Diagrama de flujo: almacenamiento interno 80" o:spid="_x0000_s1026" type="#_x0000_t113" style="position:absolute;margin-left:.3pt;margin-top:22.7pt;width:477.8pt;height:274.25pt;z-index:2509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" fillcolor="#c0baba [1945]" strokecolor="black [3213]" strokeweight="1.5pt"/>
            </w:pict>
          </mc:Fallback>
        </mc:AlternateContent>
      </w:r>
    </w:p>
    <w:p w:rsidR="00D9281A" w:rsidRDefault="00801BAC" w:rsidP="00D9281A">
      <w:pPr>
        <w:rPr>
          <w:rStyle w:val="nfasissutil"/>
        </w:rPr>
      </w:pPr>
      <w:r w:rsidRPr="0086203C">
        <mc:AlternateContent>
          <mc:Choice Requires="wps">
            <w:drawing>
              <wp:anchor distT="0" distB="0" distL="114300" distR="114300" simplePos="0" relativeHeight="252235264" behindDoc="0" locked="0" layoutInCell="1" allowOverlap="1" wp14:anchorId="5E15B995" wp14:editId="027D6752">
                <wp:simplePos x="0" y="0"/>
                <wp:positionH relativeFrom="column">
                  <wp:posOffset>778873</wp:posOffset>
                </wp:positionH>
                <wp:positionV relativeFrom="paragraph">
                  <wp:posOffset>176349</wp:posOffset>
                </wp:positionV>
                <wp:extent cx="3331028" cy="241935"/>
                <wp:effectExtent l="0" t="0" r="0" b="5715"/>
                <wp:wrapNone/>
                <wp:docPr id="88" name="Cuadro de texto 88"/>
                <wp:cNvGraphicFramePr/>
                <a:graphic xmlns:a="http://schemas.openxmlformats.org/drawingml/2006/main">
                  <a:graphicData uri="http://schemas.microsoft.com/office/word/2010/wordprocessingShape">
                    <wps:wsp>
                      <wps:cNvSpPr txBox="1"/>
                      <wps:spPr>
                        <a:xfrm>
                          <a:off x="0" y="0"/>
                          <a:ext cx="3331028" cy="241935"/>
                        </a:xfrm>
                        <a:prstGeom prst="rect">
                          <a:avLst/>
                        </a:prstGeom>
                        <a:noFill/>
                        <a:ln w="6350">
                          <a:noFill/>
                        </a:ln>
                      </wps:spPr>
                      <wps:txbx>
                        <w:txbxContent>
                          <w:p w:rsidR="000F746C" w:rsidRDefault="000F746C" w:rsidP="0086203C">
                            <w:r>
                              <w:t>Carpeta Libros y capitulos de Bibiloteca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5B995" id="Cuadro de texto 88" o:spid="_x0000_s1075" type="#_x0000_t202" style="position:absolute;margin-left:61.35pt;margin-top:13.9pt;width:262.3pt;height:19.05pt;z-index:25223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" filled="f" stroked="f" strokeweight=".5pt">
                <v:textbox>
                  <w:txbxContent>
                    <w:p w:rsidR="000F746C" w:rsidRDefault="000F746C" w:rsidP="0086203C">
                      <w:r>
                        <w:t>Carpeta Libros y capitulos de Bibiloteca</w:t>
                      </w:r>
                    </w:p>
                  </w:txbxContent>
                </v:textbox>
              </v:shape>
            </w:pict>
          </mc:Fallback>
        </mc:AlternateContent>
      </w:r>
    </w:p>
    <w:p w:rsidR="00D9281A" w:rsidRPr="00D9281A" w:rsidRDefault="00D9281A" w:rsidP="00D9281A">
      <w:pPr>
        <w:rPr>
          <w:rStyle w:val="nfasissutil"/>
        </w:rPr>
      </w:pPr>
    </w:p>
    <w:p w:rsidR="00E4146F" w:rsidRPr="00E4146F" w:rsidRDefault="00DA0346" w:rsidP="00E4146F">
      <w:r w:rsidRPr="0086203C">
        <mc:AlternateContent>
          <mc:Choice Requires="wps">
            <w:drawing>
              <wp:anchor distT="0" distB="0" distL="114300" distR="114300" simplePos="0" relativeHeight="251569664" behindDoc="0" locked="0" layoutInCell="1" allowOverlap="1" wp14:anchorId="1F36634C" wp14:editId="048C18BB">
                <wp:simplePos x="0" y="0"/>
                <wp:positionH relativeFrom="column">
                  <wp:posOffset>2955834</wp:posOffset>
                </wp:positionH>
                <wp:positionV relativeFrom="paragraph">
                  <wp:posOffset>58874</wp:posOffset>
                </wp:positionV>
                <wp:extent cx="2050869" cy="858520"/>
                <wp:effectExtent l="0" t="0" r="26035" b="17780"/>
                <wp:wrapNone/>
                <wp:docPr id="84" name="Diagrama de flujo: almacenamiento interno 84"/>
                <wp:cNvGraphicFramePr/>
                <a:graphic xmlns:a="http://schemas.openxmlformats.org/drawingml/2006/main">
                  <a:graphicData uri="http://schemas.microsoft.com/office/word/2010/wordprocessingShape">
                    <wps:wsp>
                      <wps:cNvSpPr/>
                      <wps:spPr>
                        <a:xfrm>
                          <a:off x="0" y="0"/>
                          <a:ext cx="2050869" cy="85852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86203C">
                            <w:pPr>
                              <w:jc w:val="center"/>
                            </w:pPr>
                            <w:r>
                              <w:t>Carpeta Cosas Varias</w:t>
                            </w:r>
                          </w:p>
                          <w:p w:rsidR="000F746C" w:rsidRDefault="000F746C" w:rsidP="0086203C">
                            <w:pPr>
                              <w:jc w:val="center"/>
                            </w:pPr>
                          </w:p>
                          <w:p w:rsidR="000F746C" w:rsidRDefault="000F746C" w:rsidP="0086203C">
                            <w:pPr>
                              <w:jc w:val="center"/>
                            </w:pPr>
                          </w:p>
                          <w:p w:rsidR="000F746C" w:rsidRDefault="000F746C" w:rsidP="008620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634C" id="Diagrama de flujo: almacenamiento interno 84" o:spid="_x0000_s1076" type="#_x0000_t113" style="position:absolute;margin-left:232.75pt;margin-top:4.65pt;width:161.5pt;height:67.6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" fillcolor="#94b6d2 [3204]" strokecolor="#345c7d [1604]" strokeweight="1.5pt">
                <v:textbox>
                  <w:txbxContent>
                    <w:p w:rsidR="000F746C" w:rsidRDefault="000F746C" w:rsidP="0086203C">
                      <w:pPr>
                        <w:jc w:val="center"/>
                      </w:pPr>
                      <w:r>
                        <w:t>Carpeta Cosas Varias</w:t>
                      </w:r>
                    </w:p>
                    <w:p w:rsidR="000F746C" w:rsidRDefault="000F746C" w:rsidP="0086203C">
                      <w:pPr>
                        <w:jc w:val="center"/>
                      </w:pPr>
                    </w:p>
                    <w:p w:rsidR="000F746C" w:rsidRDefault="000F746C" w:rsidP="0086203C">
                      <w:pPr>
                        <w:jc w:val="center"/>
                      </w:pPr>
                    </w:p>
                    <w:p w:rsidR="000F746C" w:rsidRDefault="000F746C" w:rsidP="0086203C">
                      <w:pPr>
                        <w:jc w:val="center"/>
                      </w:pPr>
                    </w:p>
                  </w:txbxContent>
                </v:textbox>
              </v:shape>
            </w:pict>
          </mc:Fallback>
        </mc:AlternateContent>
      </w:r>
      <w:r w:rsidRPr="0086203C">
        <mc:AlternateContent>
          <mc:Choice Requires="wps">
            <w:drawing>
              <wp:anchor distT="0" distB="0" distL="114300" distR="114300" simplePos="0" relativeHeight="251072000" behindDoc="0" locked="0" layoutInCell="1" allowOverlap="1" wp14:anchorId="2FF48567" wp14:editId="52AE8F77">
                <wp:simplePos x="0" y="0"/>
                <wp:positionH relativeFrom="column">
                  <wp:posOffset>804999</wp:posOffset>
                </wp:positionH>
                <wp:positionV relativeFrom="paragraph">
                  <wp:posOffset>59418</wp:posOffset>
                </wp:positionV>
                <wp:extent cx="2063931" cy="858520"/>
                <wp:effectExtent l="0" t="0" r="12700" b="17780"/>
                <wp:wrapNone/>
                <wp:docPr id="81" name="Diagrama de flujo: almacenamiento interno 81"/>
                <wp:cNvGraphicFramePr/>
                <a:graphic xmlns:a="http://schemas.openxmlformats.org/drawingml/2006/main">
                  <a:graphicData uri="http://schemas.microsoft.com/office/word/2010/wordprocessingShape">
                    <wps:wsp>
                      <wps:cNvSpPr/>
                      <wps:spPr>
                        <a:xfrm>
                          <a:off x="0" y="0"/>
                          <a:ext cx="2063931" cy="85852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801BAC">
                            <w:r>
                              <w:t>Carpeta Cosas Pequeñas</w:t>
                            </w:r>
                          </w:p>
                          <w:p w:rsidR="000F746C" w:rsidRDefault="000F746C" w:rsidP="0086203C">
                            <w:pPr>
                              <w:jc w:val="center"/>
                            </w:pPr>
                          </w:p>
                          <w:p w:rsidR="000F746C" w:rsidRDefault="000F746C" w:rsidP="0086203C">
                            <w:pPr>
                              <w:jc w:val="center"/>
                            </w:pPr>
                          </w:p>
                          <w:p w:rsidR="000F746C" w:rsidRDefault="000F746C" w:rsidP="008620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F48567" id="Diagrama de flujo: almacenamiento interno 81" o:spid="_x0000_s1077" type="#_x0000_t113" style="position:absolute;margin-left:63.4pt;margin-top:4.7pt;width:162.5pt;height:67.6pt;z-index:25107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" fillcolor="#94b6d2 [3204]" strokecolor="#345c7d [1604]" strokeweight="1.5pt">
                <v:textbox>
                  <w:txbxContent>
                    <w:p w:rsidR="000F746C" w:rsidRDefault="000F746C" w:rsidP="00801BAC">
                      <w:r>
                        <w:t>Carpeta Cosas Pequeñas</w:t>
                      </w:r>
                    </w:p>
                    <w:p w:rsidR="000F746C" w:rsidRDefault="000F746C" w:rsidP="0086203C">
                      <w:pPr>
                        <w:jc w:val="center"/>
                      </w:pPr>
                    </w:p>
                    <w:p w:rsidR="000F746C" w:rsidRDefault="000F746C" w:rsidP="0086203C">
                      <w:pPr>
                        <w:jc w:val="center"/>
                      </w:pPr>
                    </w:p>
                    <w:p w:rsidR="000F746C" w:rsidRDefault="000F746C" w:rsidP="0086203C">
                      <w:pPr>
                        <w:jc w:val="center"/>
                      </w:pPr>
                    </w:p>
                  </w:txbxContent>
                </v:textbox>
              </v:shape>
            </w:pict>
          </mc:Fallback>
        </mc:AlternateContent>
      </w:r>
    </w:p>
    <w:p w:rsidR="00222CC0" w:rsidRPr="00222CC0" w:rsidRDefault="00C057E2" w:rsidP="00222CC0">
      <w:r w:rsidRPr="0086203C">
        <mc:AlternateContent>
          <mc:Choice Requires="wps">
            <w:drawing>
              <wp:anchor distT="0" distB="0" distL="114300" distR="114300" simplePos="0" relativeHeight="251400704" behindDoc="0" locked="0" layoutInCell="1" allowOverlap="1" wp14:anchorId="039FB096" wp14:editId="20461AC0">
                <wp:simplePos x="0" y="0"/>
                <wp:positionH relativeFrom="column">
                  <wp:posOffset>1993719</wp:posOffset>
                </wp:positionH>
                <wp:positionV relativeFrom="paragraph">
                  <wp:posOffset>100784</wp:posOffset>
                </wp:positionV>
                <wp:extent cx="722811" cy="370205"/>
                <wp:effectExtent l="0" t="0" r="20320" b="10795"/>
                <wp:wrapNone/>
                <wp:docPr id="83" name="Pergamino: vertical 83"/>
                <wp:cNvGraphicFramePr/>
                <a:graphic xmlns:a="http://schemas.openxmlformats.org/drawingml/2006/main">
                  <a:graphicData uri="http://schemas.microsoft.com/office/word/2010/wordprocessingShape">
                    <wps:wsp>
                      <wps:cNvSpPr/>
                      <wps:spPr>
                        <a:xfrm>
                          <a:off x="0" y="0"/>
                          <a:ext cx="722811" cy="370205"/>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C057E2" w:rsidP="0086203C">
                            <w:pPr>
                              <w:jc w:val="center"/>
                            </w:pPr>
                            <w:r>
                              <w:t>Miguel</w:t>
                            </w:r>
                          </w:p>
                          <w:p w:rsidR="000F746C" w:rsidRDefault="000F746C" w:rsidP="008620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FB096" id="Pergamino: vertical 83" o:spid="_x0000_s1078" type="#_x0000_t97" style="position:absolute;margin-left:157pt;margin-top:7.95pt;width:56.9pt;height:29.15pt;z-index:25140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" fillcolor="#80865a [2406]" strokecolor="black [3213]" strokeweight="1.5pt">
                <v:textbox>
                  <w:txbxContent>
                    <w:p w:rsidR="000F746C" w:rsidRDefault="00C057E2" w:rsidP="0086203C">
                      <w:pPr>
                        <w:jc w:val="center"/>
                      </w:pPr>
                      <w:r>
                        <w:t>Miguel</w:t>
                      </w:r>
                    </w:p>
                    <w:p w:rsidR="000F746C" w:rsidRDefault="000F746C" w:rsidP="0086203C">
                      <w:pPr>
                        <w:jc w:val="center"/>
                      </w:pPr>
                    </w:p>
                  </w:txbxContent>
                </v:textbox>
              </v:shape>
            </w:pict>
          </mc:Fallback>
        </mc:AlternateContent>
      </w:r>
      <w:r w:rsidR="00DA0346" w:rsidRPr="0086203C">
        <mc:AlternateContent>
          <mc:Choice Requires="wps">
            <w:drawing>
              <wp:anchor distT="0" distB="0" distL="114300" distR="114300" simplePos="0" relativeHeight="252086784" behindDoc="0" locked="0" layoutInCell="1" allowOverlap="1" wp14:anchorId="092FA78E" wp14:editId="043BB0EE">
                <wp:simplePos x="0" y="0"/>
                <wp:positionH relativeFrom="column">
                  <wp:posOffset>3276600</wp:posOffset>
                </wp:positionH>
                <wp:positionV relativeFrom="paragraph">
                  <wp:posOffset>117475</wp:posOffset>
                </wp:positionV>
                <wp:extent cx="376555" cy="370205"/>
                <wp:effectExtent l="0" t="0" r="23495" b="10795"/>
                <wp:wrapNone/>
                <wp:docPr id="87" name="Pergamino: vertical 87"/>
                <wp:cNvGraphicFramePr/>
                <a:graphic xmlns:a="http://schemas.openxmlformats.org/drawingml/2006/main">
                  <a:graphicData uri="http://schemas.microsoft.com/office/word/2010/wordprocessingShape">
                    <wps:wsp>
                      <wps:cNvSpPr/>
                      <wps:spPr>
                        <a:xfrm>
                          <a:off x="0" y="0"/>
                          <a:ext cx="376555" cy="370205"/>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8620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2FA78E" id="Pergamino: vertical 87" o:spid="_x0000_s1079" type="#_x0000_t97" style="position:absolute;margin-left:258pt;margin-top:9.25pt;width:29.65pt;height:29.15pt;z-index:25208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" fillcolor="#d0ae72 [2414]" strokecolor="black [3213]" strokeweight="1.5pt">
                <v:textbox>
                  <w:txbxContent>
                    <w:p w:rsidR="000F746C" w:rsidRDefault="000F746C" w:rsidP="0086203C">
                      <w:pPr>
                        <w:jc w:val="center"/>
                      </w:pPr>
                    </w:p>
                  </w:txbxContent>
                </v:textbox>
              </v:shape>
            </w:pict>
          </mc:Fallback>
        </mc:AlternateContent>
      </w:r>
      <w:r w:rsidR="00DA0346" w:rsidRPr="0086203C">
        <mc:AlternateContent>
          <mc:Choice Requires="wps">
            <w:drawing>
              <wp:anchor distT="0" distB="0" distL="114300" distR="114300" simplePos="0" relativeHeight="251739648" behindDoc="0" locked="0" layoutInCell="1" allowOverlap="1" wp14:anchorId="69AA969F" wp14:editId="50612ED2">
                <wp:simplePos x="0" y="0"/>
                <wp:positionH relativeFrom="column">
                  <wp:posOffset>3754029</wp:posOffset>
                </wp:positionH>
                <wp:positionV relativeFrom="paragraph">
                  <wp:posOffset>122011</wp:posOffset>
                </wp:positionV>
                <wp:extent cx="376555" cy="370205"/>
                <wp:effectExtent l="0" t="0" r="23495" b="10795"/>
                <wp:wrapNone/>
                <wp:docPr id="85" name="Pergamino: vertical 85"/>
                <wp:cNvGraphicFramePr/>
                <a:graphic xmlns:a="http://schemas.openxmlformats.org/drawingml/2006/main">
                  <a:graphicData uri="http://schemas.microsoft.com/office/word/2010/wordprocessingShape">
                    <wps:wsp>
                      <wps:cNvSpPr/>
                      <wps:spPr>
                        <a:xfrm>
                          <a:off x="0" y="0"/>
                          <a:ext cx="376555" cy="370205"/>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8620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AA969F" id="Pergamino: vertical 85" o:spid="_x0000_s1080" type="#_x0000_t97" style="position:absolute;margin-left:295.6pt;margin-top:9.6pt;width:29.65pt;height:29.15pt;z-index:25173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" fillcolor="#d0ae72 [2414]" strokecolor="black [3213]" strokeweight="1.5pt">
                <v:textbox>
                  <w:txbxContent>
                    <w:p w:rsidR="000F746C" w:rsidRDefault="000F746C" w:rsidP="0086203C">
                      <w:pPr>
                        <w:jc w:val="center"/>
                      </w:pPr>
                    </w:p>
                  </w:txbxContent>
                </v:textbox>
              </v:shape>
            </w:pict>
          </mc:Fallback>
        </mc:AlternateContent>
      </w:r>
      <w:r w:rsidR="00DA0346" w:rsidRPr="0086203C">
        <mc:AlternateContent>
          <mc:Choice Requires="wps">
            <w:drawing>
              <wp:anchor distT="0" distB="0" distL="114300" distR="114300" simplePos="0" relativeHeight="251909632" behindDoc="0" locked="0" layoutInCell="1" allowOverlap="1" wp14:anchorId="3F0A4416" wp14:editId="07E2DE55">
                <wp:simplePos x="0" y="0"/>
                <wp:positionH relativeFrom="column">
                  <wp:posOffset>4248059</wp:posOffset>
                </wp:positionH>
                <wp:positionV relativeFrom="paragraph">
                  <wp:posOffset>109129</wp:posOffset>
                </wp:positionV>
                <wp:extent cx="727166" cy="370205"/>
                <wp:effectExtent l="0" t="0" r="15875" b="10795"/>
                <wp:wrapNone/>
                <wp:docPr id="86" name="Pergamino: vertical 86"/>
                <wp:cNvGraphicFramePr/>
                <a:graphic xmlns:a="http://schemas.openxmlformats.org/drawingml/2006/main">
                  <a:graphicData uri="http://schemas.microsoft.com/office/word/2010/wordprocessingShape">
                    <wps:wsp>
                      <wps:cNvSpPr/>
                      <wps:spPr>
                        <a:xfrm>
                          <a:off x="0" y="0"/>
                          <a:ext cx="727166" cy="370205"/>
                        </a:xfrm>
                        <a:prstGeom prst="verticalScroll">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7E2" w:rsidRDefault="00C057E2" w:rsidP="00C057E2">
                            <w:pPr>
                              <w:jc w:val="center"/>
                            </w:pPr>
                            <w:r>
                              <w:t>Juan</w:t>
                            </w:r>
                          </w:p>
                          <w:p w:rsidR="000F746C" w:rsidRDefault="000F746C" w:rsidP="008620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A4416" id="Pergamino: vertical 86" o:spid="_x0000_s1081" type="#_x0000_t97" style="position:absolute;margin-left:334.5pt;margin-top:8.6pt;width:57.25pt;height:29.15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" fillcolor="#80865a [2406]" strokecolor="black [3213]" strokeweight="1.5pt">
                <v:textbox>
                  <w:txbxContent>
                    <w:p w:rsidR="00C057E2" w:rsidRDefault="00C057E2" w:rsidP="00C057E2">
                      <w:pPr>
                        <w:jc w:val="center"/>
                      </w:pPr>
                      <w:r>
                        <w:t>Juan</w:t>
                      </w:r>
                    </w:p>
                    <w:p w:rsidR="000F746C" w:rsidRDefault="000F746C" w:rsidP="0086203C">
                      <w:pPr>
                        <w:jc w:val="center"/>
                      </w:pPr>
                    </w:p>
                  </w:txbxContent>
                </v:textbox>
              </v:shape>
            </w:pict>
          </mc:Fallback>
        </mc:AlternateContent>
      </w:r>
      <w:r w:rsidR="00801BAC" w:rsidRPr="0086203C">
        <mc:AlternateContent>
          <mc:Choice Requires="wps">
            <w:drawing>
              <wp:anchor distT="0" distB="0" distL="114300" distR="114300" simplePos="0" relativeHeight="251232768" behindDoc="0" locked="0" layoutInCell="1" allowOverlap="1" wp14:anchorId="0270D471" wp14:editId="3D92B1B1">
                <wp:simplePos x="0" y="0"/>
                <wp:positionH relativeFrom="column">
                  <wp:posOffset>1318805</wp:posOffset>
                </wp:positionH>
                <wp:positionV relativeFrom="paragraph">
                  <wp:posOffset>100421</wp:posOffset>
                </wp:positionV>
                <wp:extent cx="589915" cy="370205"/>
                <wp:effectExtent l="0" t="0" r="19685" b="10795"/>
                <wp:wrapNone/>
                <wp:docPr id="82" name="Pergamino: vertical 82"/>
                <wp:cNvGraphicFramePr/>
                <a:graphic xmlns:a="http://schemas.openxmlformats.org/drawingml/2006/main">
                  <a:graphicData uri="http://schemas.microsoft.com/office/word/2010/wordprocessingShape">
                    <wps:wsp>
                      <wps:cNvSpPr/>
                      <wps:spPr>
                        <a:xfrm>
                          <a:off x="0" y="0"/>
                          <a:ext cx="589915" cy="370205"/>
                        </a:xfrm>
                        <a:prstGeom prst="verticalScroll">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86203C">
                            <w:pPr>
                              <w:jc w:val="center"/>
                            </w:pPr>
                          </w:p>
                          <w:p w:rsidR="000F746C" w:rsidRDefault="000F746C" w:rsidP="008620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0D471" id="Pergamino: vertical 82" o:spid="_x0000_s1082" type="#_x0000_t97" style="position:absolute;margin-left:103.85pt;margin-top:7.9pt;width:46.45pt;height:29.15pt;z-index:25123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" fillcolor="#d0ae72 [2414]" strokecolor="black [3213]" strokeweight="1.5pt">
                <v:textbox>
                  <w:txbxContent>
                    <w:p w:rsidR="000F746C" w:rsidRDefault="000F746C" w:rsidP="0086203C">
                      <w:pPr>
                        <w:jc w:val="center"/>
                      </w:pPr>
                    </w:p>
                    <w:p w:rsidR="000F746C" w:rsidRDefault="000F746C" w:rsidP="0086203C">
                      <w:pPr>
                        <w:jc w:val="center"/>
                      </w:pPr>
                    </w:p>
                  </w:txbxContent>
                </v:textbox>
              </v:shape>
            </w:pict>
          </mc:Fallback>
        </mc:AlternateContent>
      </w:r>
    </w:p>
    <w:p w:rsidR="003A3AB9" w:rsidRDefault="003A3AB9" w:rsidP="003A3AB9"/>
    <w:p w:rsidR="00DA0346" w:rsidRDefault="00DA0346" w:rsidP="00DC765E">
      <w:r w:rsidRPr="00DA0346">
        <mc:AlternateContent>
          <mc:Choice Requires="wps">
            <w:drawing>
              <wp:anchor distT="0" distB="0" distL="114300" distR="114300" simplePos="0" relativeHeight="252752384" behindDoc="0" locked="0" layoutInCell="1" allowOverlap="1" wp14:anchorId="70CB84FF" wp14:editId="4ABA1363">
                <wp:simplePos x="0" y="0"/>
                <wp:positionH relativeFrom="column">
                  <wp:posOffset>4166235</wp:posOffset>
                </wp:positionH>
                <wp:positionV relativeFrom="paragraph">
                  <wp:posOffset>1176292</wp:posOffset>
                </wp:positionV>
                <wp:extent cx="844732" cy="505460"/>
                <wp:effectExtent l="0" t="0" r="12700" b="27940"/>
                <wp:wrapNone/>
                <wp:docPr id="98" name="Pergamino: vertical 98"/>
                <wp:cNvGraphicFramePr/>
                <a:graphic xmlns:a="http://schemas.openxmlformats.org/drawingml/2006/main">
                  <a:graphicData uri="http://schemas.microsoft.com/office/word/2010/wordprocessingShape">
                    <wps:wsp>
                      <wps:cNvSpPr/>
                      <wps:spPr>
                        <a:xfrm>
                          <a:off x="0" y="0"/>
                          <a:ext cx="844732" cy="505460"/>
                        </a:xfrm>
                        <a:prstGeom prst="verticalScroll">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DA0346">
                            <w:pPr>
                              <w:jc w:val="center"/>
                            </w:pPr>
                            <w: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B84FF" id="Pergamino: vertical 98" o:spid="_x0000_s1083" type="#_x0000_t97" style="position:absolute;margin-left:328.05pt;margin-top:92.6pt;width:66.5pt;height:39.8pt;z-index:25275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" fillcolor="#eab290 [1941]" strokecolor="black [3213]" strokeweight="1.5pt">
                <v:textbox>
                  <w:txbxContent>
                    <w:p w:rsidR="000F746C" w:rsidRDefault="000F746C" w:rsidP="00DA0346">
                      <w:pPr>
                        <w:jc w:val="center"/>
                      </w:pPr>
                      <w:r>
                        <w:t>índice</w:t>
                      </w:r>
                    </w:p>
                  </w:txbxContent>
                </v:textbox>
              </v:shape>
            </w:pict>
          </mc:Fallback>
        </mc:AlternateContent>
      </w:r>
      <w:r w:rsidRPr="00DA0346">
        <mc:AlternateContent>
          <mc:Choice Requires="wps">
            <w:drawing>
              <wp:anchor distT="0" distB="0" distL="114300" distR="114300" simplePos="0" relativeHeight="252751360" behindDoc="0" locked="0" layoutInCell="1" allowOverlap="1" wp14:anchorId="12071979" wp14:editId="3568DF58">
                <wp:simplePos x="0" y="0"/>
                <wp:positionH relativeFrom="column">
                  <wp:posOffset>1880507</wp:posOffset>
                </wp:positionH>
                <wp:positionV relativeFrom="paragraph">
                  <wp:posOffset>1207407</wp:posOffset>
                </wp:positionV>
                <wp:extent cx="844732" cy="505460"/>
                <wp:effectExtent l="0" t="0" r="12700" b="27940"/>
                <wp:wrapNone/>
                <wp:docPr id="97" name="Pergamino: vertical 97"/>
                <wp:cNvGraphicFramePr/>
                <a:graphic xmlns:a="http://schemas.openxmlformats.org/drawingml/2006/main">
                  <a:graphicData uri="http://schemas.microsoft.com/office/word/2010/wordprocessingShape">
                    <wps:wsp>
                      <wps:cNvSpPr/>
                      <wps:spPr>
                        <a:xfrm>
                          <a:off x="0" y="0"/>
                          <a:ext cx="844732" cy="505460"/>
                        </a:xfrm>
                        <a:prstGeom prst="verticalScroll">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46C" w:rsidRDefault="000F746C" w:rsidP="00DA0346">
                            <w:pPr>
                              <w:jc w:val="center"/>
                            </w:pPr>
                            <w: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71979" id="Pergamino: vertical 97" o:spid="_x0000_s1084" type="#_x0000_t97" style="position:absolute;margin-left:148.05pt;margin-top:95.05pt;width:66.5pt;height:39.8pt;z-index:25275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" fillcolor="#eab290 [1941]" strokecolor="black [3213]" strokeweight="1.5pt">
                <v:textbox>
                  <w:txbxContent>
                    <w:p w:rsidR="000F746C" w:rsidRDefault="000F746C" w:rsidP="00DA0346">
                      <w:pPr>
                        <w:jc w:val="center"/>
                      </w:pPr>
                      <w:r>
                        <w:t>índice</w:t>
                      </w:r>
                    </w:p>
                  </w:txbxContent>
                </v:textbox>
              </v:shape>
            </w:pict>
          </mc:Fallback>
        </mc:AlternateContent>
      </w:r>
      <w:r w:rsidRPr="00DA0346">
        <mc:AlternateContent>
          <mc:Choice Requires="wps">
            <w:drawing>
              <wp:anchor distT="0" distB="0" distL="114300" distR="114300" simplePos="0" relativeHeight="252718592" behindDoc="0" locked="0" layoutInCell="1" allowOverlap="1" wp14:anchorId="05E7C627" wp14:editId="27A97214">
                <wp:simplePos x="0" y="0"/>
                <wp:positionH relativeFrom="column">
                  <wp:posOffset>1695450</wp:posOffset>
                </wp:positionH>
                <wp:positionV relativeFrom="paragraph">
                  <wp:posOffset>656590</wp:posOffset>
                </wp:positionV>
                <wp:extent cx="976630" cy="234315"/>
                <wp:effectExtent l="0" t="0" r="0" b="0"/>
                <wp:wrapNone/>
                <wp:docPr id="96" name="Cuadro de texto 96"/>
                <wp:cNvGraphicFramePr/>
                <a:graphic xmlns:a="http://schemas.openxmlformats.org/drawingml/2006/main">
                  <a:graphicData uri="http://schemas.microsoft.com/office/word/2010/wordprocessingShape">
                    <wps:wsp>
                      <wps:cNvSpPr txBox="1"/>
                      <wps:spPr>
                        <a:xfrm>
                          <a:off x="0" y="0"/>
                          <a:ext cx="976630" cy="234315"/>
                        </a:xfrm>
                        <a:prstGeom prst="rect">
                          <a:avLst/>
                        </a:prstGeom>
                        <a:noFill/>
                        <a:ln w="6350">
                          <a:noFill/>
                        </a:ln>
                      </wps:spPr>
                      <wps:txbx>
                        <w:txbxContent>
                          <w:p w:rsidR="000F746C" w:rsidRDefault="00C057E2" w:rsidP="00DA0346">
                            <w:r>
                              <w:t>Miguel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C627" id="Cuadro de texto 96" o:spid="_x0000_s1085" type="#_x0000_t202" style="position:absolute;margin-left:133.5pt;margin-top:51.7pt;width:76.9pt;height:18.45pt;z-index:25271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" filled="f" stroked="f" strokeweight=".5pt">
                <v:textbox>
                  <w:txbxContent>
                    <w:p w:rsidR="000F746C" w:rsidRDefault="00C057E2" w:rsidP="00DA0346">
                      <w:r>
                        <w:t>Miguel</w:t>
                      </w:r>
                    </w:p>
                  </w:txbxContent>
                </v:textbox>
              </v:shape>
            </w:pict>
          </mc:Fallback>
        </mc:AlternateContent>
      </w:r>
      <w:r w:rsidRPr="0086203C">
        <mc:AlternateContent>
          <mc:Choice Requires="wps">
            <w:drawing>
              <wp:anchor distT="0" distB="0" distL="114300" distR="114300" simplePos="0" relativeHeight="252416512" behindDoc="0" locked="0" layoutInCell="1" allowOverlap="1" wp14:anchorId="090C2378" wp14:editId="31B9767B">
                <wp:simplePos x="0" y="0"/>
                <wp:positionH relativeFrom="column">
                  <wp:posOffset>3743778</wp:posOffset>
                </wp:positionH>
                <wp:positionV relativeFrom="paragraph">
                  <wp:posOffset>745490</wp:posOffset>
                </wp:positionV>
                <wp:extent cx="1502228" cy="1227908"/>
                <wp:effectExtent l="0" t="0" r="22225" b="10795"/>
                <wp:wrapNone/>
                <wp:docPr id="89" name="Diagrama de flujo: almacenamiento interno 89"/>
                <wp:cNvGraphicFramePr/>
                <a:graphic xmlns:a="http://schemas.openxmlformats.org/drawingml/2006/main">
                  <a:graphicData uri="http://schemas.microsoft.com/office/word/2010/wordprocessingShape">
                    <wps:wsp>
                      <wps:cNvSpPr/>
                      <wps:spPr>
                        <a:xfrm>
                          <a:off x="0" y="0"/>
                          <a:ext cx="1502228" cy="1227908"/>
                        </a:xfrm>
                        <a:prstGeom prst="flowChartInternalStorage">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C80D8" id="Diagrama de flujo: almacenamiento interno 89" o:spid="_x0000_s1026" type="#_x0000_t113" style="position:absolute;margin-left:294.8pt;margin-top:58.7pt;width:118.3pt;height:96.7pt;z-index:2524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" fillcolor="#edeee5 [662]" strokecolor="black [3213]" strokeweight="1.5pt"/>
            </w:pict>
          </mc:Fallback>
        </mc:AlternateContent>
      </w:r>
      <w:r w:rsidRPr="0086203C">
        <mc:AlternateContent>
          <mc:Choice Requires="wps">
            <w:drawing>
              <wp:anchor distT="0" distB="0" distL="114300" distR="114300" simplePos="0" relativeHeight="252585472" behindDoc="0" locked="0" layoutInCell="1" allowOverlap="1" wp14:anchorId="36B8B505" wp14:editId="67054F30">
                <wp:simplePos x="0" y="0"/>
                <wp:positionH relativeFrom="column">
                  <wp:posOffset>3867150</wp:posOffset>
                </wp:positionH>
                <wp:positionV relativeFrom="paragraph">
                  <wp:posOffset>685710</wp:posOffset>
                </wp:positionV>
                <wp:extent cx="976630" cy="234315"/>
                <wp:effectExtent l="0" t="0" r="0" b="0"/>
                <wp:wrapNone/>
                <wp:docPr id="93" name="Cuadro de texto 93"/>
                <wp:cNvGraphicFramePr/>
                <a:graphic xmlns:a="http://schemas.openxmlformats.org/drawingml/2006/main">
                  <a:graphicData uri="http://schemas.microsoft.com/office/word/2010/wordprocessingShape">
                    <wps:wsp>
                      <wps:cNvSpPr txBox="1"/>
                      <wps:spPr>
                        <a:xfrm>
                          <a:off x="0" y="0"/>
                          <a:ext cx="976630" cy="234315"/>
                        </a:xfrm>
                        <a:prstGeom prst="rect">
                          <a:avLst/>
                        </a:prstGeom>
                        <a:noFill/>
                        <a:ln w="6350">
                          <a:noFill/>
                        </a:ln>
                      </wps:spPr>
                      <wps:txbx>
                        <w:txbxContent>
                          <w:p w:rsidR="00C057E2" w:rsidRDefault="00C057E2" w:rsidP="00C057E2">
                            <w:r>
                              <w:t>Juan</w:t>
                            </w:r>
                          </w:p>
                          <w:p w:rsidR="000F746C" w:rsidRDefault="000F746C" w:rsidP="008620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8B505" id="Cuadro de texto 93" o:spid="_x0000_s1086" type="#_x0000_t202" style="position:absolute;margin-left:304.5pt;margin-top:54pt;width:76.9pt;height:18.45pt;z-index:25258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" filled="f" stroked="f" strokeweight=".5pt">
                <v:textbox>
                  <w:txbxContent>
                    <w:p w:rsidR="00C057E2" w:rsidRDefault="00C057E2" w:rsidP="00C057E2">
                      <w:r>
                        <w:t>Juan</w:t>
                      </w:r>
                    </w:p>
                    <w:p w:rsidR="000F746C" w:rsidRDefault="000F746C" w:rsidP="0086203C"/>
                  </w:txbxContent>
                </v:textbox>
              </v:shape>
            </w:pict>
          </mc:Fallback>
        </mc:AlternateContent>
      </w:r>
    </w:p>
    <w:p w:rsidR="00DA0346" w:rsidRPr="00DA0346" w:rsidRDefault="00DA0346" w:rsidP="00DA0346"/>
    <w:p w:rsidR="00DA0346" w:rsidRPr="00DA0346" w:rsidRDefault="00C057E2" w:rsidP="00DA0346">
      <w:r w:rsidRPr="00DA0346">
        <mc:AlternateContent>
          <mc:Choice Requires="wps">
            <w:drawing>
              <wp:anchor distT="0" distB="0" distL="114300" distR="114300" simplePos="0" relativeHeight="252686848" behindDoc="0" locked="0" layoutInCell="1" allowOverlap="1" wp14:anchorId="53ED4F0C" wp14:editId="51FE7106">
                <wp:simplePos x="0" y="0"/>
                <wp:positionH relativeFrom="column">
                  <wp:posOffset>1571353</wp:posOffset>
                </wp:positionH>
                <wp:positionV relativeFrom="paragraph">
                  <wp:posOffset>136888</wp:posOffset>
                </wp:positionV>
                <wp:extent cx="1501775" cy="1232263"/>
                <wp:effectExtent l="0" t="0" r="22225" b="25400"/>
                <wp:wrapNone/>
                <wp:docPr id="95" name="Diagrama de flujo: almacenamiento interno 95"/>
                <wp:cNvGraphicFramePr/>
                <a:graphic xmlns:a="http://schemas.openxmlformats.org/drawingml/2006/main">
                  <a:graphicData uri="http://schemas.microsoft.com/office/word/2010/wordprocessingShape">
                    <wps:wsp>
                      <wps:cNvSpPr/>
                      <wps:spPr>
                        <a:xfrm>
                          <a:off x="0" y="0"/>
                          <a:ext cx="1501775" cy="1232263"/>
                        </a:xfrm>
                        <a:prstGeom prst="flowChartInternalStorage">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3D053" id="Diagrama de flujo: almacenamiento interno 95" o:spid="_x0000_s1026" type="#_x0000_t113" style="position:absolute;margin-left:123.75pt;margin-top:10.8pt;width:118.25pt;height:97.05pt;z-index:2526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" fillcolor="#edeee5 [662]" strokecolor="black [3213]" strokeweight="1.5pt"/>
            </w:pict>
          </mc:Fallback>
        </mc:AlternateContent>
      </w:r>
    </w:p>
    <w:p w:rsidR="00DA0346" w:rsidRPr="00DA0346" w:rsidRDefault="00DA0346" w:rsidP="00DA0346"/>
    <w:p w:rsidR="00DA0346" w:rsidRPr="00DA0346" w:rsidRDefault="00DA0346" w:rsidP="00DA0346"/>
    <w:p w:rsidR="00DA0346" w:rsidRPr="00DA0346" w:rsidRDefault="00DA0346" w:rsidP="00DA0346"/>
    <w:p w:rsidR="00DA0346" w:rsidRPr="00DA0346" w:rsidRDefault="00DA0346" w:rsidP="00DA0346"/>
    <w:p w:rsidR="00DA0346" w:rsidRDefault="00DA0346" w:rsidP="00DA0346">
      <w:pPr>
        <w:pStyle w:val="Ttulo2"/>
      </w:pPr>
      <w:r>
        <w:t>Resultado final.</w:t>
      </w:r>
    </w:p>
    <w:p w:rsidR="00DA0346" w:rsidRDefault="009A6B62" w:rsidP="00DA0346">
      <w:r>
        <w:rPr>
          <w:noProof/>
        </w:rPr>
        <mc:AlternateContent>
          <mc:Choice Requires="wps">
            <w:drawing>
              <wp:anchor distT="0" distB="0" distL="114300" distR="114300" simplePos="0" relativeHeight="251689984" behindDoc="1" locked="0" layoutInCell="1" allowOverlap="1" wp14:anchorId="2E9E729D" wp14:editId="0F9FCA6E">
                <wp:simplePos x="0" y="0"/>
                <wp:positionH relativeFrom="column">
                  <wp:posOffset>-66040</wp:posOffset>
                </wp:positionH>
                <wp:positionV relativeFrom="paragraph">
                  <wp:posOffset>1421765</wp:posOffset>
                </wp:positionV>
                <wp:extent cx="6227445" cy="635"/>
                <wp:effectExtent l="0" t="0" r="0" b="0"/>
                <wp:wrapTight wrapText="bothSides">
                  <wp:wrapPolygon edited="0">
                    <wp:start x="0" y="0"/>
                    <wp:lineTo x="0" y="21600"/>
                    <wp:lineTo x="21600" y="21600"/>
                    <wp:lineTo x="21600" y="0"/>
                  </wp:wrapPolygon>
                </wp:wrapTight>
                <wp:docPr id="100" name="Cuadro de texto 100"/>
                <wp:cNvGraphicFramePr/>
                <a:graphic xmlns:a="http://schemas.openxmlformats.org/drawingml/2006/main">
                  <a:graphicData uri="http://schemas.microsoft.com/office/word/2010/wordprocessingShape">
                    <wps:wsp>
                      <wps:cNvSpPr txBox="1"/>
                      <wps:spPr>
                        <a:xfrm>
                          <a:off x="0" y="0"/>
                          <a:ext cx="6227445" cy="635"/>
                        </a:xfrm>
                        <a:prstGeom prst="rect">
                          <a:avLst/>
                        </a:prstGeom>
                        <a:solidFill>
                          <a:prstClr val="white"/>
                        </a:solidFill>
                        <a:ln>
                          <a:noFill/>
                        </a:ln>
                      </wps:spPr>
                      <wps:txbx>
                        <w:txbxContent>
                          <w:p w:rsidR="000F746C" w:rsidRPr="00D5095B" w:rsidRDefault="000F746C" w:rsidP="009A6B62">
                            <w:pPr>
                              <w:pStyle w:val="Descripcin"/>
                              <w:rPr>
                                <w:sz w:val="23"/>
                                <w:szCs w:val="20"/>
                              </w:rPr>
                            </w:pPr>
                            <w:r>
                              <w:t xml:space="preserve">Ilustración </w:t>
                            </w:r>
                            <w:fldSimple w:instr=" SEQ Ilustración \* ARABIC ">
                              <w:r w:rsidR="00C15D36">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E729D" id="Cuadro de texto 100" o:spid="_x0000_s1087" type="#_x0000_t202" style="position:absolute;margin-left:-5.2pt;margin-top:111.95pt;width:490.3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" stroked="f">
                <v:textbox style="mso-fit-shape-to-text:t" inset="0,0,0,0">
                  <w:txbxContent>
                    <w:p w:rsidR="000F746C" w:rsidRPr="00D5095B" w:rsidRDefault="000F746C" w:rsidP="009A6B62">
                      <w:pPr>
                        <w:pStyle w:val="Descripcin"/>
                        <w:rPr>
                          <w:sz w:val="23"/>
                          <w:szCs w:val="20"/>
                        </w:rPr>
                      </w:pPr>
                      <w:r>
                        <w:t xml:space="preserve">Ilustración </w:t>
                      </w:r>
                      <w:fldSimple w:instr=" SEQ Ilustración \* ARABIC ">
                        <w:r w:rsidR="00C15D36">
                          <w:rPr>
                            <w:noProof/>
                          </w:rPr>
                          <w:t>8</w:t>
                        </w:r>
                      </w:fldSimple>
                    </w:p>
                  </w:txbxContent>
                </v:textbox>
                <w10:wrap type="tight"/>
              </v:shape>
            </w:pict>
          </mc:Fallback>
        </mc:AlternateContent>
      </w:r>
      <w:r w:rsidRPr="009A6B62">
        <w:drawing>
          <wp:anchor distT="0" distB="0" distL="114300" distR="114300" simplePos="0" relativeHeight="252753408" behindDoc="1" locked="0" layoutInCell="1" allowOverlap="1" wp14:anchorId="39E6B6CA">
            <wp:simplePos x="0" y="0"/>
            <wp:positionH relativeFrom="column">
              <wp:posOffset>-66040</wp:posOffset>
            </wp:positionH>
            <wp:positionV relativeFrom="paragraph">
              <wp:posOffset>163830</wp:posOffset>
            </wp:positionV>
            <wp:extent cx="6227445" cy="1200785"/>
            <wp:effectExtent l="0" t="0" r="1905" b="0"/>
            <wp:wrapTight wrapText="bothSides">
              <wp:wrapPolygon edited="0">
                <wp:start x="0" y="0"/>
                <wp:lineTo x="0" y="21246"/>
                <wp:lineTo x="21541" y="21246"/>
                <wp:lineTo x="21541" y="0"/>
                <wp:lineTo x="0" y="0"/>
              </wp:wrapPolygon>
            </wp:wrapTight>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27445" cy="1200785"/>
                    </a:xfrm>
                    <a:prstGeom prst="rect">
                      <a:avLst/>
                    </a:prstGeom>
                  </pic:spPr>
                </pic:pic>
              </a:graphicData>
            </a:graphic>
          </wp:anchor>
        </w:drawing>
      </w:r>
      <w:r w:rsidR="00DA0346">
        <w:t>El resultado final según la estimación</w:t>
      </w:r>
      <w:r>
        <w:t xml:space="preserve"> anterior</w:t>
      </w:r>
      <w:r w:rsidR="00DA0346">
        <w:t xml:space="preserve"> es el siguiente</w:t>
      </w:r>
      <w:r>
        <w:t>; observe ilustración 8, Ilustración 9 y 10.</w:t>
      </w:r>
    </w:p>
    <w:p w:rsidR="009A6B62" w:rsidRDefault="009A6B62" w:rsidP="009A6B62">
      <w:pPr>
        <w:pStyle w:val="Subttulo"/>
      </w:pPr>
      <w:r>
        <w:lastRenderedPageBreak/>
        <w:t>Carpeta juan</w:t>
      </w:r>
    </w:p>
    <w:p w:rsidR="009A6B62" w:rsidRDefault="009A6B62" w:rsidP="009A6B62">
      <w:r>
        <w:t>El contenido de la carpeta Juan según la estimación es el siguiente.</w:t>
      </w:r>
    </w:p>
    <w:p w:rsidR="009A6B62" w:rsidRDefault="009A6B62" w:rsidP="009A6B62">
      <w:pPr>
        <w:keepNext/>
      </w:pPr>
      <w:r w:rsidRPr="009A6B62">
        <w:drawing>
          <wp:inline distT="0" distB="0" distL="0" distR="0" wp14:anchorId="518BA77C" wp14:editId="138C1D1C">
            <wp:extent cx="6227445" cy="706755"/>
            <wp:effectExtent l="0" t="0" r="1905"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7445" cy="706755"/>
                    </a:xfrm>
                    <a:prstGeom prst="rect">
                      <a:avLst/>
                    </a:prstGeom>
                  </pic:spPr>
                </pic:pic>
              </a:graphicData>
            </a:graphic>
          </wp:inline>
        </w:drawing>
      </w:r>
    </w:p>
    <w:p w:rsidR="009A6B62" w:rsidRDefault="009A6B62" w:rsidP="009A6B62">
      <w:pPr>
        <w:pStyle w:val="Descripcin"/>
      </w:pPr>
      <w:r>
        <w:t xml:space="preserve">Ilustración </w:t>
      </w:r>
      <w:fldSimple w:instr=" SEQ Ilustración \* ARABIC ">
        <w:r w:rsidR="00C15D36">
          <w:rPr>
            <w:noProof/>
          </w:rPr>
          <w:t>9</w:t>
        </w:r>
      </w:fldSimple>
    </w:p>
    <w:p w:rsidR="009A6B62" w:rsidRDefault="009A6B62" w:rsidP="009A6B62"/>
    <w:p w:rsidR="009A6B62" w:rsidRDefault="009A6B62" w:rsidP="009A6B62">
      <w:pPr>
        <w:pStyle w:val="Subttulo"/>
      </w:pPr>
      <w:r>
        <w:t>carpeta Miguel</w:t>
      </w:r>
    </w:p>
    <w:p w:rsidR="009A6B62" w:rsidRDefault="009A6B62" w:rsidP="009A6B62">
      <w:r>
        <w:t>El contenido de la carpeta Miguel según la estimación es el siguiente.</w:t>
      </w:r>
    </w:p>
    <w:p w:rsidR="009A6B62" w:rsidRDefault="009A6B62" w:rsidP="009A6B62">
      <w:pPr>
        <w:pStyle w:val="Subttulo"/>
        <w:keepNext/>
      </w:pPr>
      <w:r w:rsidRPr="009A6B62">
        <w:drawing>
          <wp:inline distT="0" distB="0" distL="0" distR="0" wp14:anchorId="6EE93684" wp14:editId="02A37289">
            <wp:extent cx="6227445" cy="640080"/>
            <wp:effectExtent l="0" t="0" r="1905" b="762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7445" cy="640080"/>
                    </a:xfrm>
                    <a:prstGeom prst="rect">
                      <a:avLst/>
                    </a:prstGeom>
                  </pic:spPr>
                </pic:pic>
              </a:graphicData>
            </a:graphic>
          </wp:inline>
        </w:drawing>
      </w:r>
    </w:p>
    <w:p w:rsidR="009A6B62" w:rsidRDefault="009A6B62" w:rsidP="009A6B62">
      <w:pPr>
        <w:pStyle w:val="Descripcin"/>
      </w:pPr>
      <w:r>
        <w:t xml:space="preserve">Ilustración </w:t>
      </w:r>
      <w:fldSimple w:instr=" SEQ Ilustración \* ARABIC ">
        <w:r w:rsidR="00C15D36">
          <w:rPr>
            <w:noProof/>
          </w:rPr>
          <w:t>10</w:t>
        </w:r>
      </w:fldSimple>
    </w:p>
    <w:p w:rsidR="009A6B62" w:rsidRDefault="009A6B62" w:rsidP="009A6B62">
      <w:pPr>
        <w:pStyle w:val="Ttulo2"/>
      </w:pPr>
      <w:r>
        <w:t>Archivos finales de Salida.</w:t>
      </w:r>
    </w:p>
    <w:p w:rsidR="009A6B62" w:rsidRDefault="009A6B62" w:rsidP="009A6B62">
      <w:r>
        <w:t>Los archivos de salida para cada caso que se presenta de ejemplo tienen sujetos a sí mismos el Standart de Archivo de salida, ahora se vera el resultado para el archivo de las carpetas anteriormente declaradas.</w:t>
      </w:r>
    </w:p>
    <w:p w:rsidR="009A6B62" w:rsidRDefault="009A6B62" w:rsidP="009A6B62"/>
    <w:p w:rsidR="009A6B62" w:rsidRDefault="009A6B62" w:rsidP="009A6B62">
      <w:pPr>
        <w:pStyle w:val="Subttulo"/>
      </w:pPr>
      <w:r>
        <w:t>Archivo de salida Miguel</w:t>
      </w:r>
    </w:p>
    <w:p w:rsidR="009A6B62" w:rsidRDefault="009A6B62" w:rsidP="009A6B62">
      <w:r>
        <w:t xml:space="preserve">El archivo de salida que se espera en la carpeta Miguel, es la organización de los </w:t>
      </w:r>
      <w:r w:rsidR="00C057E2">
        <w:t>capítulos</w:t>
      </w:r>
      <w:r>
        <w:t xml:space="preserve"> según el autor de cara a los libros según este mismo parámetro, el resultado de esta organización es un </w:t>
      </w:r>
      <w:r w:rsidR="00C057E2">
        <w:t>índice</w:t>
      </w:r>
      <w:r>
        <w:t>, que para el caso planteado es el siguiente contenido; observar ilustración 11.</w:t>
      </w:r>
    </w:p>
    <w:p w:rsidR="00C057E2" w:rsidRDefault="009A6B62" w:rsidP="00C057E2">
      <w:pPr>
        <w:keepNext/>
      </w:pPr>
      <w:r w:rsidRPr="009A6B62">
        <w:drawing>
          <wp:inline distT="0" distB="0" distL="0" distR="0" wp14:anchorId="21618143" wp14:editId="681937E4">
            <wp:extent cx="6227445" cy="815340"/>
            <wp:effectExtent l="0" t="0" r="1905" b="381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815340"/>
                    </a:xfrm>
                    <a:prstGeom prst="rect">
                      <a:avLst/>
                    </a:prstGeom>
                  </pic:spPr>
                </pic:pic>
              </a:graphicData>
            </a:graphic>
          </wp:inline>
        </w:drawing>
      </w:r>
    </w:p>
    <w:p w:rsidR="009A6B62" w:rsidRDefault="00C057E2" w:rsidP="00C057E2">
      <w:pPr>
        <w:pStyle w:val="Descripcin"/>
      </w:pPr>
      <w:r>
        <w:t xml:space="preserve">Ilustración </w:t>
      </w:r>
      <w:fldSimple w:instr=" SEQ Ilustración \* ARABIC ">
        <w:r w:rsidR="00C15D36">
          <w:rPr>
            <w:noProof/>
          </w:rPr>
          <w:t>11</w:t>
        </w:r>
      </w:fldSimple>
    </w:p>
    <w:p w:rsidR="009A6B62" w:rsidRDefault="000F746C" w:rsidP="009A6B62">
      <w:r>
        <w:t>Como se puede observar el contenido del archivo toma como referencia al titulo del libro que se encuentra en el archivo</w:t>
      </w:r>
      <w:r w:rsidR="00C057E2">
        <w:t xml:space="preserve"> </w:t>
      </w:r>
      <w:r>
        <w:t xml:space="preserve">de tipo Libro “Azul”, </w:t>
      </w:r>
      <w:r w:rsidR="00C057E2">
        <w:t>así mismo toma el autor de la comparación del archivo “Azul” y el archivo tipo Capitulo “AnotherCap” (Con la ruta del mencionado), adicionalmente de este ultimo toma el nombre del capítulo, el nombre y línea de los subtítulos.</w:t>
      </w:r>
    </w:p>
    <w:p w:rsidR="00C057E2" w:rsidRDefault="00C057E2" w:rsidP="00C057E2">
      <w:pPr>
        <w:pStyle w:val="Subttulo"/>
      </w:pPr>
      <w:r>
        <w:lastRenderedPageBreak/>
        <w:t xml:space="preserve">Archivo de salida </w:t>
      </w:r>
      <w:r>
        <w:t>Juan</w:t>
      </w:r>
    </w:p>
    <w:p w:rsidR="00C057E2" w:rsidRDefault="00C057E2" w:rsidP="00C057E2">
      <w:r>
        <w:t xml:space="preserve">El archivo de salida que se espera en la carpeta </w:t>
      </w:r>
      <w:r>
        <w:t>Juan</w:t>
      </w:r>
      <w:r>
        <w:t xml:space="preserve">, es la organización de los </w:t>
      </w:r>
      <w:r>
        <w:t>capítulos</w:t>
      </w:r>
      <w:r>
        <w:t xml:space="preserve"> según el autor de cara a los libros según este mismo parámetro, el resultado de esta organización es un </w:t>
      </w:r>
      <w:r>
        <w:t>índice</w:t>
      </w:r>
      <w:r>
        <w:t>, que para el caso planteado es el siguiente contenido; observar ilustración 1</w:t>
      </w:r>
      <w:r>
        <w:t>2</w:t>
      </w:r>
      <w:r>
        <w:t>.</w:t>
      </w:r>
    </w:p>
    <w:p w:rsidR="00C057E2" w:rsidRDefault="00C057E2" w:rsidP="00C057E2">
      <w:pPr>
        <w:keepNext/>
      </w:pPr>
      <w:r w:rsidRPr="00C057E2">
        <w:drawing>
          <wp:inline distT="0" distB="0" distL="0" distR="0" wp14:anchorId="7D49AEB1" wp14:editId="6B624950">
            <wp:extent cx="6227445" cy="996315"/>
            <wp:effectExtent l="0" t="0" r="1905"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996315"/>
                    </a:xfrm>
                    <a:prstGeom prst="rect">
                      <a:avLst/>
                    </a:prstGeom>
                  </pic:spPr>
                </pic:pic>
              </a:graphicData>
            </a:graphic>
          </wp:inline>
        </w:drawing>
      </w:r>
    </w:p>
    <w:p w:rsidR="00C057E2" w:rsidRDefault="00C057E2" w:rsidP="00C057E2">
      <w:pPr>
        <w:pStyle w:val="Descripcin"/>
      </w:pPr>
      <w:r>
        <w:t xml:space="preserve">Ilustración </w:t>
      </w:r>
      <w:fldSimple w:instr=" SEQ Ilustración \* ARABIC ">
        <w:r w:rsidR="00C15D36">
          <w:rPr>
            <w:noProof/>
          </w:rPr>
          <w:t>12</w:t>
        </w:r>
      </w:fldSimple>
    </w:p>
    <w:p w:rsidR="00C057E2" w:rsidRDefault="00C057E2" w:rsidP="00C057E2">
      <w:r>
        <w:t>Como se puede observar el contenido del archivo toma como referencia al titulo del libro que se encuentra en el archivo de tipo Libro “</w:t>
      </w:r>
      <w:r>
        <w:t>La Met</w:t>
      </w:r>
      <w:r w:rsidR="00932F1F">
        <w:t>a</w:t>
      </w:r>
      <w:r>
        <w:t>”, así mismo toma el autor de la comparación del archivo “</w:t>
      </w:r>
      <w:r w:rsidR="00932F1F">
        <w:t>La meta</w:t>
      </w:r>
      <w:r>
        <w:t>”</w:t>
      </w:r>
      <w:r w:rsidR="00932F1F">
        <w:t>,</w:t>
      </w:r>
      <w:r>
        <w:t xml:space="preserve"> el archivo tipo Capitulo “</w:t>
      </w:r>
      <w:r w:rsidR="00932F1F">
        <w:t>Mr Winner</w:t>
      </w:r>
      <w:r>
        <w:t>”</w:t>
      </w:r>
      <w:r w:rsidR="00932F1F">
        <w:t xml:space="preserve"> y de nuevo un archivo de tipo Capitulo “</w:t>
      </w:r>
      <w:r w:rsidR="00932F1F">
        <w:t>Cien años de Sol</w:t>
      </w:r>
      <w:r w:rsidR="00932F1F">
        <w:t>”</w:t>
      </w:r>
      <w:r>
        <w:t xml:space="preserve"> (Con la ruta de</w:t>
      </w:r>
      <w:r w:rsidR="00932F1F">
        <w:t xml:space="preserve"> los</w:t>
      </w:r>
      <w:r>
        <w:t xml:space="preserve"> </w:t>
      </w:r>
      <w:r w:rsidR="00932F1F">
        <w:t>mencionados archivos de capitulo</w:t>
      </w:r>
      <w:r>
        <w:t>), adicionalmente de est</w:t>
      </w:r>
      <w:r w:rsidR="00932F1F">
        <w:t>os</w:t>
      </w:r>
      <w:r>
        <w:t xml:space="preserve"> </w:t>
      </w:r>
      <w:r w:rsidR="00932F1F">
        <w:t>últimos</w:t>
      </w:r>
      <w:r>
        <w:t xml:space="preserve"> toma el nombre del capítulo, el nombre y línea de los subtítulos.</w:t>
      </w:r>
    </w:p>
    <w:p w:rsidR="00932F1F" w:rsidRDefault="00932F1F" w:rsidP="00932F1F">
      <w:pPr>
        <w:pStyle w:val="Ttulo2"/>
      </w:pPr>
      <w:r>
        <w:t>Test de prueba</w:t>
      </w:r>
    </w:p>
    <w:p w:rsidR="00932F1F" w:rsidRDefault="00932F1F" w:rsidP="00932F1F">
      <w:r>
        <w:t xml:space="preserve">Se ingresan dos nuevos archivos de texto tipo libro y capitulo respectivamente, </w:t>
      </w:r>
      <w:r w:rsidR="00943330">
        <w:t>estos archivos serán añadidos a la carpeta “Cosas pequeñas”</w:t>
      </w:r>
      <w:r>
        <w:t xml:space="preserve">. Los archivos se </w:t>
      </w:r>
      <w:r w:rsidR="00C15D36">
        <w:t>xllamarán</w:t>
      </w:r>
      <w:r>
        <w:t xml:space="preserve"> “</w:t>
      </w:r>
      <w:r w:rsidR="00C15D36">
        <w:t>Mundo</w:t>
      </w:r>
      <w:r>
        <w:t>”</w:t>
      </w:r>
      <w:r w:rsidR="00C15D36">
        <w:t xml:space="preserve"> </w:t>
      </w:r>
      <w:r>
        <w:t>(Capitulo) y “</w:t>
      </w:r>
      <w:r w:rsidR="00C15D36">
        <w:t>Riff</w:t>
      </w:r>
      <w:r>
        <w:t>”</w:t>
      </w:r>
      <w:r w:rsidR="00C15D36">
        <w:t xml:space="preserve"> </w:t>
      </w:r>
      <w:r>
        <w:t xml:space="preserve">(Libro), ambos de autor </w:t>
      </w:r>
      <w:r w:rsidR="00C15D36">
        <w:t>Gabriel</w:t>
      </w:r>
      <w:r>
        <w:t xml:space="preserve"> y el dueño del libro es </w:t>
      </w:r>
      <w:r w:rsidR="000757A4">
        <w:t>Juan</w:t>
      </w:r>
      <w:r>
        <w:t>.</w:t>
      </w:r>
    </w:p>
    <w:p w:rsidR="00C15D36" w:rsidRDefault="00C15D36" w:rsidP="00932F1F">
      <w:r>
        <w:t>El contenido de los archivos este sujeto a los Standart de archivos de entrada; observar Ilustración 13.</w:t>
      </w:r>
    </w:p>
    <w:p w:rsidR="00C15D36" w:rsidRDefault="00C15D36" w:rsidP="00C15D36">
      <w:pPr>
        <w:keepNext/>
      </w:pPr>
      <w:r w:rsidRPr="00C15D36">
        <w:drawing>
          <wp:inline distT="0" distB="0" distL="0" distR="0" wp14:anchorId="33D86D7C" wp14:editId="45A5F4E8">
            <wp:extent cx="6227445" cy="708660"/>
            <wp:effectExtent l="0" t="0" r="1905"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708660"/>
                    </a:xfrm>
                    <a:prstGeom prst="rect">
                      <a:avLst/>
                    </a:prstGeom>
                  </pic:spPr>
                </pic:pic>
              </a:graphicData>
            </a:graphic>
          </wp:inline>
        </w:drawing>
      </w:r>
    </w:p>
    <w:p w:rsidR="00C15D36" w:rsidRDefault="00C15D36" w:rsidP="00C15D36">
      <w:pPr>
        <w:pStyle w:val="Descripcin"/>
      </w:pPr>
      <w:r>
        <w:t xml:space="preserve">Ilustración </w:t>
      </w:r>
      <w:fldSimple w:instr=" SEQ Ilustración \* ARABIC ">
        <w:r>
          <w:rPr>
            <w:noProof/>
          </w:rPr>
          <w:t>13</w:t>
        </w:r>
      </w:fldSimple>
    </w:p>
    <w:p w:rsidR="00C15D36" w:rsidRDefault="00C15D36" w:rsidP="00932F1F">
      <w:r>
        <w:t>La salida que genera la aplicación es la siguiente</w:t>
      </w:r>
      <w:bookmarkStart w:id="0" w:name="_GoBack"/>
      <w:bookmarkEnd w:id="0"/>
      <w:r>
        <w:t>.</w:t>
      </w:r>
    </w:p>
    <w:p w:rsidR="00C15D36" w:rsidRDefault="00C15D36" w:rsidP="00C15D36">
      <w:pPr>
        <w:keepNext/>
      </w:pPr>
      <w:r w:rsidRPr="00C15D36">
        <w:drawing>
          <wp:inline distT="0" distB="0" distL="0" distR="0" wp14:anchorId="70921751" wp14:editId="20DCAAA8">
            <wp:extent cx="6227445" cy="805180"/>
            <wp:effectExtent l="0" t="0" r="1905"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805180"/>
                    </a:xfrm>
                    <a:prstGeom prst="rect">
                      <a:avLst/>
                    </a:prstGeom>
                  </pic:spPr>
                </pic:pic>
              </a:graphicData>
            </a:graphic>
          </wp:inline>
        </w:drawing>
      </w:r>
    </w:p>
    <w:p w:rsidR="000757A4" w:rsidRDefault="00C15D36" w:rsidP="00C15D36">
      <w:pPr>
        <w:pStyle w:val="Descripcin"/>
      </w:pPr>
      <w:r>
        <w:t xml:space="preserve">Ilustración </w:t>
      </w:r>
      <w:fldSimple w:instr=" SEQ Ilustración \* ARABIC ">
        <w:r>
          <w:rPr>
            <w:noProof/>
          </w:rPr>
          <w:t>14</w:t>
        </w:r>
      </w:fldSimple>
    </w:p>
    <w:p w:rsidR="00C15D36" w:rsidRPr="00C15D36" w:rsidRDefault="00C15D36" w:rsidP="00C15D36"/>
    <w:p w:rsidR="00932F1F" w:rsidRPr="00932F1F" w:rsidRDefault="00932F1F" w:rsidP="00932F1F"/>
    <w:p w:rsidR="00C057E2" w:rsidRPr="009A6B62" w:rsidRDefault="00C057E2" w:rsidP="009A6B62"/>
    <w:sectPr w:rsidR="00C057E2" w:rsidRPr="009A6B62">
      <w:headerReference w:type="even" r:id="rId25"/>
      <w:headerReference w:type="default" r:id="rId26"/>
      <w:footerReference w:type="even" r:id="rId27"/>
      <w:footerReference w:type="default" r:id="rId2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620" w:rsidRDefault="00667620">
      <w:pPr>
        <w:spacing w:after="0" w:line="240" w:lineRule="auto"/>
      </w:pPr>
      <w:r>
        <w:separator/>
      </w:r>
    </w:p>
  </w:endnote>
  <w:endnote w:type="continuationSeparator" w:id="0">
    <w:p w:rsidR="00667620" w:rsidRDefault="00667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46C" w:rsidRDefault="000F746C"/>
  <w:p w:rsidR="000F746C" w:rsidRDefault="000F746C">
    <w:pPr>
      <w:pStyle w:val="Piedepginapar"/>
    </w:pPr>
    <w:r>
      <w:rPr>
        <w:lang w:val="es-ES"/>
      </w:rPr>
      <w:t xml:space="preserve">Página </w:t>
    </w:r>
    <w:r>
      <w:fldChar w:fldCharType="begin"/>
    </w:r>
    <w:r>
      <w:instrText>PAGE   \* MERGEFORMAT</w:instrText>
    </w:r>
    <w:r>
      <w:fldChar w:fldCharType="separate"/>
    </w:r>
    <w:r>
      <w:rPr>
        <w:sz w:val="24"/>
        <w:szCs w:val="24"/>
        <w:lang w:val="es-ES"/>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46C" w:rsidRDefault="000F746C"/>
  <w:p w:rsidR="000F746C" w:rsidRDefault="000F746C">
    <w:pPr>
      <w:pStyle w:val="Piedepginaimpar"/>
    </w:pPr>
    <w:r>
      <w:rPr>
        <w:lang w:val="es-ES"/>
      </w:rPr>
      <w:t xml:space="preserve">Página </w:t>
    </w:r>
    <w:r>
      <w:fldChar w:fldCharType="begin"/>
    </w:r>
    <w:r>
      <w:instrText>PAGE   \* MERGEFORMAT</w:instrText>
    </w:r>
    <w:r>
      <w:fldChar w:fldCharType="separate"/>
    </w:r>
    <w:r>
      <w:rPr>
        <w:sz w:val="24"/>
        <w:szCs w:val="24"/>
        <w:lang w:val="es-ES"/>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620" w:rsidRDefault="00667620">
      <w:pPr>
        <w:spacing w:after="0" w:line="240" w:lineRule="auto"/>
      </w:pPr>
      <w:r>
        <w:separator/>
      </w:r>
    </w:p>
  </w:footnote>
  <w:footnote w:type="continuationSeparator" w:id="0">
    <w:p w:rsidR="00667620" w:rsidRDefault="00667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46C" w:rsidRDefault="000F746C">
    <w:pPr>
      <w:pStyle w:val="Encabezadopar"/>
    </w:pPr>
    <w:sdt>
      <w:sdtPr>
        <w:alias w:val="Título"/>
        <w:id w:val="540890930"/>
        <w:placeholder/>
        <w:dataBinding w:prefixMappings="xmlns:ns0='http://schemas.openxmlformats.org/package/2006/metadata/core-properties' xmlns:ns1='http://purl.org/dc/elements/1.1/'" w:xpath="/ns0:coreProperties[1]/ns1:title[1]" w:storeItemID="{6C3C8BC8-F283-45AE-878A-BAB7291924A1}"/>
        <w:text/>
      </w:sdtPr>
      <w:sdtContent>
        <w:r>
          <w:t>Proyecto Biblioteca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46C" w:rsidRDefault="000F746C">
    <w:pPr>
      <w:pStyle w:val="Encabezadoimpar"/>
    </w:pPr>
    <w:sdt>
      <w:sdtPr>
        <w:alias w:val="Título"/>
        <w:id w:val="540932446"/>
        <w:placeholder/>
        <w:dataBinding w:prefixMappings="xmlns:ns0='http://schemas.openxmlformats.org/package/2006/metadata/core-properties' xmlns:ns1='http://purl.org/dc/elements/1.1/'" w:xpath="/ns0:coreProperties[1]/ns1:title[1]" w:storeItemID="{6C3C8BC8-F283-45AE-878A-BAB7291924A1}"/>
        <w:text/>
      </w:sdtPr>
      <w:sdtContent>
        <w:r>
          <w:t>Proyecto Biblioteca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Estilodelistamediano"/>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5186841"/>
    <w:multiLevelType w:val="hybridMultilevel"/>
    <w:tmpl w:val="904E7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9AB4944"/>
    <w:multiLevelType w:val="hybridMultilevel"/>
    <w:tmpl w:val="D674A4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64"/>
    <w:rsid w:val="00055D6A"/>
    <w:rsid w:val="000757A4"/>
    <w:rsid w:val="000E5423"/>
    <w:rsid w:val="000F746C"/>
    <w:rsid w:val="00101964"/>
    <w:rsid w:val="001408E1"/>
    <w:rsid w:val="001478FB"/>
    <w:rsid w:val="00222CC0"/>
    <w:rsid w:val="003A3AB9"/>
    <w:rsid w:val="00525C3D"/>
    <w:rsid w:val="00630F54"/>
    <w:rsid w:val="00667620"/>
    <w:rsid w:val="00775D3C"/>
    <w:rsid w:val="007B1913"/>
    <w:rsid w:val="00801BAC"/>
    <w:rsid w:val="0086203C"/>
    <w:rsid w:val="00932F1F"/>
    <w:rsid w:val="00943330"/>
    <w:rsid w:val="00971C0A"/>
    <w:rsid w:val="00997F6F"/>
    <w:rsid w:val="009A6B62"/>
    <w:rsid w:val="00B46EC4"/>
    <w:rsid w:val="00B747E9"/>
    <w:rsid w:val="00BD093F"/>
    <w:rsid w:val="00C057E2"/>
    <w:rsid w:val="00C15D36"/>
    <w:rsid w:val="00C44D9B"/>
    <w:rsid w:val="00D86CA9"/>
    <w:rsid w:val="00D9281A"/>
    <w:rsid w:val="00DA0346"/>
    <w:rsid w:val="00DC765E"/>
    <w:rsid w:val="00E00D8F"/>
    <w:rsid w:val="00E4146F"/>
    <w:rsid w:val="00FA193F"/>
    <w:rsid w:val="00FC4F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46CC5"/>
  <w15:docId w15:val="{1AFF883D-4C4B-482D-97C7-EA350323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es-CO" w:eastAsia="es-CO"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7E2"/>
    <w:pPr>
      <w:spacing w:after="180" w:line="264" w:lineRule="auto"/>
    </w:pPr>
  </w:style>
  <w:style w:type="paragraph" w:styleId="Ttulo1">
    <w:name w:val="heading 1"/>
    <w:basedOn w:val="Normal"/>
    <w:next w:val="Normal"/>
    <w:link w:val="Ttulo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tulo2">
    <w:name w:val="heading 2"/>
    <w:basedOn w:val="Normal"/>
    <w:next w:val="Normal"/>
    <w:link w:val="Ttulo2Car"/>
    <w:uiPriority w:val="9"/>
    <w:unhideWhenUsed/>
    <w:qFormat/>
    <w:pPr>
      <w:spacing w:before="240" w:after="80"/>
      <w:outlineLvl w:val="1"/>
    </w:pPr>
    <w:rPr>
      <w:b/>
      <w:color w:val="94B6D2" w:themeColor="accent1"/>
      <w:spacing w:val="20"/>
      <w:sz w:val="28"/>
      <w:szCs w:val="28"/>
    </w:rPr>
  </w:style>
  <w:style w:type="paragraph" w:styleId="Ttulo3">
    <w:name w:val="heading 3"/>
    <w:basedOn w:val="Normal"/>
    <w:next w:val="Normal"/>
    <w:link w:val="Ttulo3Car"/>
    <w:uiPriority w:val="9"/>
    <w:unhideWhenUsed/>
    <w:qFormat/>
    <w:pPr>
      <w:spacing w:before="240" w:after="60"/>
      <w:outlineLvl w:val="2"/>
    </w:pPr>
    <w:rPr>
      <w:b/>
      <w:color w:val="000000" w:themeColor="text1"/>
      <w:spacing w:val="10"/>
      <w:szCs w:val="24"/>
    </w:rPr>
  </w:style>
  <w:style w:type="paragraph" w:styleId="Ttulo4">
    <w:name w:val="heading 4"/>
    <w:basedOn w:val="Normal"/>
    <w:next w:val="Normal"/>
    <w:link w:val="Ttulo4Car"/>
    <w:uiPriority w:val="9"/>
    <w:semiHidden/>
    <w:unhideWhenUsed/>
    <w:qFormat/>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qFormat/>
    <w:pPr>
      <w:spacing w:before="200" w:after="0"/>
      <w:outlineLvl w:val="4"/>
    </w:pPr>
    <w:rPr>
      <w:b/>
      <w:color w:val="775F55" w:themeColor="text2"/>
      <w:spacing w:val="10"/>
      <w:szCs w:val="26"/>
    </w:rPr>
  </w:style>
  <w:style w:type="paragraph" w:styleId="Ttulo6">
    <w:name w:val="heading 6"/>
    <w:basedOn w:val="Normal"/>
    <w:next w:val="Normal"/>
    <w:link w:val="Ttulo6Car"/>
    <w:uiPriority w:val="9"/>
    <w:semiHidden/>
    <w:unhideWhenUsed/>
    <w:qFormat/>
    <w:pPr>
      <w:spacing w:after="0"/>
      <w:outlineLvl w:val="5"/>
    </w:pPr>
    <w:rPr>
      <w:b/>
      <w:color w:val="DD8047" w:themeColor="accent2"/>
      <w:spacing w:val="10"/>
    </w:rPr>
  </w:style>
  <w:style w:type="paragraph" w:styleId="Ttulo7">
    <w:name w:val="heading 7"/>
    <w:basedOn w:val="Normal"/>
    <w:next w:val="Normal"/>
    <w:link w:val="Ttulo7Car"/>
    <w:uiPriority w:val="9"/>
    <w:semiHidden/>
    <w:unhideWhenUsed/>
    <w:qFormat/>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qFormat/>
    <w:pPr>
      <w:spacing w:after="0"/>
      <w:outlineLvl w:val="7"/>
    </w:pPr>
    <w:rPr>
      <w:b/>
      <w:i/>
      <w:color w:val="94B6D2" w:themeColor="accent1"/>
      <w:spacing w:val="10"/>
      <w:sz w:val="24"/>
    </w:rPr>
  </w:style>
  <w:style w:type="paragraph" w:styleId="Ttulo9">
    <w:name w:val="heading 9"/>
    <w:basedOn w:val="Normal"/>
    <w:next w:val="Normal"/>
    <w:link w:val="Ttulo9Car"/>
    <w:uiPriority w:val="9"/>
    <w:semiHidden/>
    <w:unhideWhenUsed/>
    <w:qFormat/>
    <w:pPr>
      <w:spacing w:after="0"/>
      <w:outlineLvl w:val="8"/>
    </w:pPr>
    <w:rPr>
      <w:b/>
      <w:caps/>
      <w:color w:val="A5AB81"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caps/>
      <w:color w:val="775F55" w:themeColor="text2"/>
      <w:sz w:val="32"/>
      <w:szCs w:val="32"/>
    </w:rPr>
  </w:style>
  <w:style w:type="character" w:customStyle="1" w:styleId="Ttulo2Car">
    <w:name w:val="Título 2 Car"/>
    <w:basedOn w:val="Fuentedeprrafopredeter"/>
    <w:link w:val="Ttulo2"/>
    <w:uiPriority w:val="9"/>
    <w:rPr>
      <w:rFonts w:cs="Times New Roman"/>
      <w:b/>
      <w:color w:val="94B6D2" w:themeColor="accent1"/>
      <w:spacing w:val="20"/>
      <w:sz w:val="28"/>
      <w:szCs w:val="28"/>
    </w:rPr>
  </w:style>
  <w:style w:type="character" w:customStyle="1" w:styleId="Ttulo3Car">
    <w:name w:val="Título 3 Car"/>
    <w:basedOn w:val="Fuentedeprrafopredeter"/>
    <w:link w:val="Ttulo3"/>
    <w:uiPriority w:val="9"/>
    <w:rPr>
      <w:rFonts w:cs="Times New Roman"/>
      <w:b/>
      <w:color w:val="000000" w:themeColor="text1"/>
      <w:spacing w:val="10"/>
      <w:sz w:val="23"/>
      <w:szCs w:val="23"/>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sz w:val="23"/>
      <w:szCs w:val="23"/>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sz w:val="23"/>
      <w:szCs w:val="23"/>
    </w:rPr>
  </w:style>
  <w:style w:type="paragraph" w:styleId="Citadestacada">
    <w:name w:val="Intense Quote"/>
    <w:basedOn w:val="Normal"/>
    <w:link w:val="Citadestacada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destacadaCar">
    <w:name w:val="Cita destacada Car"/>
    <w:basedOn w:val="Fuentedeprrafopredeter"/>
    <w:link w:val="Citadestacada"/>
    <w:uiPriority w:val="30"/>
    <w:rPr>
      <w:rFonts w:cs="Times New Roman"/>
      <w:b/>
      <w:color w:val="DD8047" w:themeColor="accent2"/>
      <w:sz w:val="23"/>
      <w:szCs w:val="23"/>
      <w:shd w:val="clear" w:color="auto" w:fill="FFFFFF" w:themeFill="background1"/>
    </w:rPr>
  </w:style>
  <w:style w:type="paragraph" w:styleId="Subttulo">
    <w:name w:val="Subtitle"/>
    <w:basedOn w:val="Normal"/>
    <w:link w:val="Subttulo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ubttuloCar">
    <w:name w:val="Subtítulo Car"/>
    <w:basedOn w:val="Fuentedeprrafopredeter"/>
    <w:link w:val="Subttulo"/>
    <w:uiPriority w:val="11"/>
    <w:rPr>
      <w:rFonts w:asciiTheme="majorHAnsi" w:hAnsiTheme="majorHAnsi" w:cs="Times New Roman"/>
      <w:b/>
      <w:caps/>
      <w:color w:val="DD8047" w:themeColor="accent2"/>
      <w:spacing w:val="50"/>
      <w:sz w:val="24"/>
    </w:rPr>
  </w:style>
  <w:style w:type="paragraph" w:styleId="Ttulo">
    <w:name w:val="Title"/>
    <w:basedOn w:val="Normal"/>
    <w:link w:val="TtuloCar"/>
    <w:uiPriority w:val="10"/>
    <w:qFormat/>
    <w:pPr>
      <w:spacing w:after="0" w:line="240" w:lineRule="auto"/>
    </w:pPr>
    <w:rPr>
      <w:color w:val="775F55" w:themeColor="text2"/>
      <w:sz w:val="72"/>
      <w:szCs w:val="72"/>
    </w:rPr>
  </w:style>
  <w:style w:type="character" w:customStyle="1" w:styleId="TtuloCar">
    <w:name w:val="Título Car"/>
    <w:basedOn w:val="Fuentedeprrafopredeter"/>
    <w:link w:val="Ttulo"/>
    <w:uiPriority w:val="10"/>
    <w:rPr>
      <w:rFonts w:cs="Times New Roman"/>
      <w:color w:val="775F55" w:themeColor="text2"/>
      <w:sz w:val="72"/>
      <w:szCs w:val="72"/>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styleId="Ttulodellibro">
    <w:name w:val="Book Title"/>
    <w:basedOn w:val="Fuentedeprrafopredeter"/>
    <w:uiPriority w:val="33"/>
    <w:qFormat/>
    <w:rPr>
      <w:rFonts w:asciiTheme="minorHAnsi" w:hAnsiTheme="minorHAnsi" w:cs="Times New Roman"/>
      <w:i/>
      <w:color w:val="775F55" w:themeColor="text2"/>
      <w:sz w:val="23"/>
      <w:szCs w:val="23"/>
    </w:rPr>
  </w:style>
  <w:style w:type="paragraph" w:styleId="Descripcin">
    <w:name w:val="caption"/>
    <w:basedOn w:val="Normal"/>
    <w:next w:val="Normal"/>
    <w:uiPriority w:val="35"/>
    <w:unhideWhenUsed/>
    <w:rPr>
      <w:b/>
      <w:bCs/>
      <w:caps/>
      <w:sz w:val="16"/>
      <w:szCs w:val="16"/>
    </w:rPr>
  </w:style>
  <w:style w:type="character" w:styleId="nfasis">
    <w:name w:val="Emphasis"/>
    <w:uiPriority w:val="20"/>
    <w:qFormat/>
    <w:rPr>
      <w:rFonts w:asciiTheme="minorHAnsi" w:hAnsiTheme="minorHAnsi"/>
      <w:b/>
      <w:i/>
      <w:color w:val="775F55" w:themeColor="text2"/>
      <w:spacing w:val="10"/>
      <w:sz w:val="23"/>
    </w:rPr>
  </w:style>
  <w:style w:type="character" w:customStyle="1" w:styleId="Ttulo4Car">
    <w:name w:val="Título 4 Car"/>
    <w:basedOn w:val="Fuentedeprrafopredeter"/>
    <w:link w:val="Ttulo4"/>
    <w:uiPriority w:val="9"/>
    <w:semiHidden/>
    <w:rPr>
      <w:rFonts w:cs="Times New Roman"/>
      <w:caps/>
      <w:spacing w:val="14"/>
    </w:rPr>
  </w:style>
  <w:style w:type="character" w:customStyle="1" w:styleId="Ttulo5Car">
    <w:name w:val="Título 5 Car"/>
    <w:basedOn w:val="Fuentedeprrafopredeter"/>
    <w:link w:val="Ttulo5"/>
    <w:uiPriority w:val="9"/>
    <w:semiHidden/>
    <w:rPr>
      <w:rFonts w:cs="Times New Roman"/>
      <w:b/>
      <w:color w:val="775F55" w:themeColor="text2"/>
      <w:spacing w:val="10"/>
      <w:sz w:val="23"/>
      <w:szCs w:val="23"/>
    </w:rPr>
  </w:style>
  <w:style w:type="character" w:customStyle="1" w:styleId="Ttulo6Car">
    <w:name w:val="Título 6 Car"/>
    <w:basedOn w:val="Fuentedeprrafopredeter"/>
    <w:link w:val="Ttulo6"/>
    <w:uiPriority w:val="9"/>
    <w:semiHidden/>
    <w:rPr>
      <w:rFonts w:cs="Times New Roman"/>
      <w:b/>
      <w:color w:val="DD8047" w:themeColor="accent2"/>
      <w:spacing w:val="10"/>
      <w:sz w:val="23"/>
      <w:szCs w:val="23"/>
    </w:rPr>
  </w:style>
  <w:style w:type="character" w:customStyle="1" w:styleId="Ttulo7Car">
    <w:name w:val="Título 7 Car"/>
    <w:basedOn w:val="Fuentedeprrafopredeter"/>
    <w:link w:val="Ttulo7"/>
    <w:uiPriority w:val="9"/>
    <w:semiHidden/>
    <w:rPr>
      <w:rFonts w:cs="Times New Roman"/>
      <w:smallCaps/>
      <w:color w:val="000000" w:themeColor="text1"/>
      <w:spacing w:val="10"/>
      <w:sz w:val="23"/>
      <w:szCs w:val="23"/>
    </w:rPr>
  </w:style>
  <w:style w:type="character" w:customStyle="1" w:styleId="Ttulo8Car">
    <w:name w:val="Título 8 Car"/>
    <w:basedOn w:val="Fuentedeprrafopredeter"/>
    <w:link w:val="Ttulo8"/>
    <w:uiPriority w:val="9"/>
    <w:semiHidden/>
    <w:rPr>
      <w:rFonts w:cs="Times New Roman"/>
      <w:b/>
      <w:i/>
      <w:color w:val="94B6D2" w:themeColor="accent1"/>
      <w:spacing w:val="10"/>
      <w:sz w:val="24"/>
      <w:szCs w:val="24"/>
    </w:rPr>
  </w:style>
  <w:style w:type="character" w:customStyle="1" w:styleId="Ttulo9Car">
    <w:name w:val="Título 9 Car"/>
    <w:basedOn w:val="Fuentedeprrafopredeter"/>
    <w:link w:val="Ttulo9"/>
    <w:uiPriority w:val="9"/>
    <w:semiHidden/>
    <w:rPr>
      <w:rFonts w:cs="Times New Roman"/>
      <w:b/>
      <w:caps/>
      <w:color w:val="A5AB81" w:themeColor="accent3"/>
      <w:spacing w:val="40"/>
      <w:sz w:val="20"/>
      <w:szCs w:val="20"/>
    </w:rPr>
  </w:style>
  <w:style w:type="character" w:styleId="Hipervnculo">
    <w:name w:val="Hyperlink"/>
    <w:basedOn w:val="Fuentedeprrafopredeter"/>
    <w:uiPriority w:val="99"/>
    <w:semiHidden/>
    <w:unhideWhenUsed/>
    <w:rPr>
      <w:color w:val="F7B615" w:themeColor="hyperlink"/>
      <w:u w:val="single"/>
    </w:rPr>
  </w:style>
  <w:style w:type="character" w:styleId="nfasisintenso">
    <w:name w:val="Intense Emphasis"/>
    <w:basedOn w:val="Fuentedeprrafopredeter"/>
    <w:uiPriority w:val="21"/>
    <w:qFormat/>
    <w:rPr>
      <w:rFonts w:asciiTheme="minorHAnsi" w:hAnsiTheme="minorHAnsi"/>
      <w:b/>
      <w:dstrike w:val="0"/>
      <w:color w:val="DD8047" w:themeColor="accent2"/>
      <w:spacing w:val="10"/>
      <w:w w:val="100"/>
      <w:kern w:val="0"/>
      <w:position w:val="0"/>
      <w:sz w:val="23"/>
      <w:vertAlign w:val="baseline"/>
    </w:rPr>
  </w:style>
  <w:style w:type="character" w:styleId="Referenciaintensa">
    <w:name w:val="Intense Reference"/>
    <w:basedOn w:val="Fuentedeprrafopredeter"/>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semiHidden/>
    <w:unhideWhenUsed/>
    <w:pPr>
      <w:ind w:left="360" w:hanging="360"/>
    </w:pPr>
  </w:style>
  <w:style w:type="paragraph" w:styleId="Lista2">
    <w:name w:val="List 2"/>
    <w:basedOn w:val="Normal"/>
    <w:uiPriority w:val="99"/>
    <w:semiHidden/>
    <w:unhideWhenUsed/>
    <w:pPr>
      <w:ind w:left="720" w:hanging="360"/>
    </w:pPr>
  </w:style>
  <w:style w:type="paragraph" w:styleId="Listaconvietas">
    <w:name w:val="List Bullet"/>
    <w:basedOn w:val="Normal"/>
    <w:uiPriority w:val="36"/>
    <w:unhideWhenUsed/>
    <w:qFormat/>
    <w:pPr>
      <w:numPr>
        <w:numId w:val="18"/>
      </w:numPr>
    </w:pPr>
    <w:rPr>
      <w:sz w:val="24"/>
    </w:rPr>
  </w:style>
  <w:style w:type="paragraph" w:styleId="Listaconvietas2">
    <w:name w:val="List Bullet 2"/>
    <w:basedOn w:val="Normal"/>
    <w:uiPriority w:val="36"/>
    <w:unhideWhenUsed/>
    <w:qFormat/>
    <w:pPr>
      <w:numPr>
        <w:numId w:val="19"/>
      </w:numPr>
    </w:pPr>
    <w:rPr>
      <w:color w:val="94B6D2" w:themeColor="accent1"/>
    </w:rPr>
  </w:style>
  <w:style w:type="paragraph" w:styleId="Listaconvietas3">
    <w:name w:val="List Bullet 3"/>
    <w:basedOn w:val="Normal"/>
    <w:uiPriority w:val="36"/>
    <w:unhideWhenUsed/>
    <w:qFormat/>
    <w:pPr>
      <w:numPr>
        <w:numId w:val="20"/>
      </w:numPr>
    </w:pPr>
    <w:rPr>
      <w:color w:val="DD8047" w:themeColor="accent2"/>
    </w:rPr>
  </w:style>
  <w:style w:type="paragraph" w:styleId="Listaconvietas4">
    <w:name w:val="List Bullet 4"/>
    <w:basedOn w:val="Normal"/>
    <w:uiPriority w:val="36"/>
    <w:unhideWhenUsed/>
    <w:qFormat/>
    <w:pPr>
      <w:numPr>
        <w:numId w:val="21"/>
      </w:numPr>
    </w:pPr>
    <w:rPr>
      <w:caps/>
      <w:spacing w:val="4"/>
    </w:rPr>
  </w:style>
  <w:style w:type="paragraph" w:styleId="Listaconvietas5">
    <w:name w:val="List Bullet 5"/>
    <w:basedOn w:val="Normal"/>
    <w:uiPriority w:val="36"/>
    <w:unhideWhenUsed/>
    <w:qFormat/>
    <w:pPr>
      <w:numPr>
        <w:numId w:val="22"/>
      </w:numPr>
    </w:pPr>
  </w:style>
  <w:style w:type="paragraph" w:styleId="Prrafodelista">
    <w:name w:val="List Paragraph"/>
    <w:basedOn w:val="Normal"/>
    <w:uiPriority w:val="34"/>
    <w:unhideWhenUsed/>
    <w:qFormat/>
    <w:pPr>
      <w:ind w:left="720"/>
      <w:contextualSpacing/>
    </w:pPr>
  </w:style>
  <w:style w:type="numbering" w:customStyle="1" w:styleId="Estilodelistamediano">
    <w:name w:val="Estilo de lista mediano"/>
    <w:uiPriority w:val="99"/>
    <w:pPr>
      <w:numPr>
        <w:numId w:val="11"/>
      </w:numPr>
    </w:pPr>
  </w:style>
  <w:style w:type="paragraph" w:styleId="Sinespaciado">
    <w:name w:val="No Spacing"/>
    <w:basedOn w:val="Normal"/>
    <w:uiPriority w:val="99"/>
    <w:qFormat/>
    <w:pPr>
      <w:spacing w:after="0" w:line="240" w:lineRule="auto"/>
    </w:pPr>
  </w:style>
  <w:style w:type="character" w:styleId="Textodelmarcadordeposicin">
    <w:name w:val="Placeholder Text"/>
    <w:basedOn w:val="Fuentedeprrafopredeter"/>
    <w:uiPriority w:val="99"/>
    <w:unhideWhenUsed/>
    <w:rPr>
      <w:color w:val="808080"/>
    </w:rPr>
  </w:style>
  <w:style w:type="paragraph" w:styleId="Cita">
    <w:name w:val="Quote"/>
    <w:basedOn w:val="Normal"/>
    <w:link w:val="CitaCar"/>
    <w:uiPriority w:val="29"/>
    <w:qFormat/>
    <w:rPr>
      <w:i/>
      <w:smallCaps/>
      <w:color w:val="775F55" w:themeColor="text2"/>
      <w:spacing w:val="6"/>
    </w:rPr>
  </w:style>
  <w:style w:type="character" w:customStyle="1" w:styleId="CitaCar">
    <w:name w:val="Cita Car"/>
    <w:basedOn w:val="Fuentedeprrafopredeter"/>
    <w:link w:val="Cita"/>
    <w:uiPriority w:val="29"/>
    <w:rPr>
      <w:rFonts w:cs="Times New Roman"/>
      <w:i/>
      <w:smallCaps/>
      <w:color w:val="775F55" w:themeColor="text2"/>
      <w:spacing w:val="6"/>
      <w:sz w:val="23"/>
      <w:szCs w:val="23"/>
    </w:rPr>
  </w:style>
  <w:style w:type="character" w:styleId="Textoennegrita">
    <w:name w:val="Strong"/>
    <w:uiPriority w:val="22"/>
    <w:qFormat/>
    <w:rPr>
      <w:rFonts w:asciiTheme="minorHAnsi" w:hAnsiTheme="minorHAnsi"/>
      <w:b/>
      <w:color w:val="DD8047" w:themeColor="accent2"/>
    </w:rPr>
  </w:style>
  <w:style w:type="character" w:styleId="nfasissutil">
    <w:name w:val="Subtle Emphasis"/>
    <w:basedOn w:val="Fuentedeprrafopredeter"/>
    <w:uiPriority w:val="19"/>
    <w:qFormat/>
    <w:rPr>
      <w:rFonts w:asciiTheme="minorHAnsi" w:hAnsiTheme="minorHAnsi"/>
      <w:i/>
      <w:sz w:val="23"/>
    </w:rPr>
  </w:style>
  <w:style w:type="character" w:styleId="Referenciasutil">
    <w:name w:val="Subtle Reference"/>
    <w:basedOn w:val="Fuentedeprrafopredeter"/>
    <w:uiPriority w:val="31"/>
    <w:qFormat/>
    <w:rPr>
      <w:rFonts w:asciiTheme="minorHAnsi" w:hAnsiTheme="minorHAnsi"/>
      <w:b/>
      <w:i/>
      <w:color w:val="775F55" w:themeColor="text2"/>
      <w:sz w:val="23"/>
    </w:rPr>
  </w:style>
  <w:style w:type="table" w:styleId="Tablaconcuadrcula">
    <w:name w:val="Table Grid"/>
    <w:basedOn w:val="Tabla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nsangra">
    <w:name w:val="table of authorities"/>
    <w:basedOn w:val="Normal"/>
    <w:next w:val="Normal"/>
    <w:uiPriority w:val="99"/>
    <w:semiHidden/>
    <w:unhideWhenUsed/>
    <w:pPr>
      <w:ind w:left="220" w:hanging="220"/>
    </w:pPr>
  </w:style>
  <w:style w:type="paragraph" w:styleId="TDC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DC2">
    <w:name w:val="toc 2"/>
    <w:basedOn w:val="Normal"/>
    <w:next w:val="Normal"/>
    <w:autoRedefine/>
    <w:uiPriority w:val="99"/>
    <w:semiHidden/>
    <w:unhideWhenUsed/>
    <w:pPr>
      <w:tabs>
        <w:tab w:val="right" w:leader="dot" w:pos="8630"/>
      </w:tabs>
      <w:spacing w:after="40" w:line="240" w:lineRule="auto"/>
      <w:ind w:left="144"/>
    </w:pPr>
  </w:style>
  <w:style w:type="paragraph" w:styleId="TDC3">
    <w:name w:val="toc 3"/>
    <w:basedOn w:val="Normal"/>
    <w:next w:val="Normal"/>
    <w:autoRedefine/>
    <w:uiPriority w:val="99"/>
    <w:semiHidden/>
    <w:unhideWhenUsed/>
    <w:qFormat/>
    <w:pPr>
      <w:tabs>
        <w:tab w:val="right" w:leader="dot" w:pos="8630"/>
      </w:tabs>
      <w:spacing w:after="40" w:line="240" w:lineRule="auto"/>
      <w:ind w:left="288"/>
    </w:pPr>
  </w:style>
  <w:style w:type="paragraph" w:styleId="TDC4">
    <w:name w:val="toc 4"/>
    <w:basedOn w:val="Normal"/>
    <w:next w:val="Normal"/>
    <w:autoRedefine/>
    <w:uiPriority w:val="99"/>
    <w:semiHidden/>
    <w:unhideWhenUsed/>
    <w:qFormat/>
    <w:pPr>
      <w:tabs>
        <w:tab w:val="right" w:leader="dot" w:pos="8630"/>
      </w:tabs>
      <w:spacing w:after="40" w:line="240" w:lineRule="auto"/>
      <w:ind w:left="432"/>
    </w:pPr>
  </w:style>
  <w:style w:type="paragraph" w:styleId="TDC5">
    <w:name w:val="toc 5"/>
    <w:basedOn w:val="Normal"/>
    <w:next w:val="Normal"/>
    <w:autoRedefine/>
    <w:uiPriority w:val="99"/>
    <w:semiHidden/>
    <w:unhideWhenUsed/>
    <w:qFormat/>
    <w:pPr>
      <w:tabs>
        <w:tab w:val="right" w:leader="dot" w:pos="8630"/>
      </w:tabs>
      <w:spacing w:after="40" w:line="240" w:lineRule="auto"/>
      <w:ind w:left="576"/>
    </w:pPr>
  </w:style>
  <w:style w:type="paragraph" w:styleId="TDC6">
    <w:name w:val="toc 6"/>
    <w:basedOn w:val="Normal"/>
    <w:next w:val="Normal"/>
    <w:autoRedefine/>
    <w:uiPriority w:val="99"/>
    <w:semiHidden/>
    <w:unhideWhenUsed/>
    <w:qFormat/>
    <w:pPr>
      <w:tabs>
        <w:tab w:val="right" w:leader="dot" w:pos="8630"/>
      </w:tabs>
      <w:spacing w:after="40" w:line="240" w:lineRule="auto"/>
      <w:ind w:left="720"/>
    </w:pPr>
  </w:style>
  <w:style w:type="paragraph" w:styleId="TDC7">
    <w:name w:val="toc 7"/>
    <w:basedOn w:val="Normal"/>
    <w:next w:val="Normal"/>
    <w:autoRedefine/>
    <w:uiPriority w:val="99"/>
    <w:semiHidden/>
    <w:unhideWhenUsed/>
    <w:qFormat/>
    <w:pPr>
      <w:tabs>
        <w:tab w:val="right" w:leader="dot" w:pos="8630"/>
      </w:tabs>
      <w:spacing w:after="40" w:line="240" w:lineRule="auto"/>
      <w:ind w:left="864"/>
    </w:pPr>
  </w:style>
  <w:style w:type="paragraph" w:styleId="TDC8">
    <w:name w:val="toc 8"/>
    <w:basedOn w:val="Normal"/>
    <w:next w:val="Normal"/>
    <w:autoRedefine/>
    <w:uiPriority w:val="99"/>
    <w:semiHidden/>
    <w:unhideWhenUsed/>
    <w:qFormat/>
    <w:pPr>
      <w:tabs>
        <w:tab w:val="right" w:leader="dot" w:pos="8630"/>
      </w:tabs>
      <w:spacing w:after="40" w:line="240" w:lineRule="auto"/>
      <w:ind w:left="1008"/>
    </w:pPr>
  </w:style>
  <w:style w:type="paragraph" w:styleId="TDC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egora">
    <w:name w:val="Categoría"/>
    <w:basedOn w:val="Normal"/>
    <w:uiPriority w:val="49"/>
    <w:pPr>
      <w:spacing w:after="0"/>
    </w:pPr>
    <w:rPr>
      <w:b/>
      <w:sz w:val="24"/>
      <w:szCs w:val="24"/>
    </w:rPr>
  </w:style>
  <w:style w:type="paragraph" w:customStyle="1" w:styleId="Nombredelacompaa">
    <w:name w:val="Nombre de la compañía"/>
    <w:basedOn w:val="Normal"/>
    <w:uiPriority w:val="49"/>
    <w:pPr>
      <w:spacing w:after="0"/>
    </w:pPr>
    <w:rPr>
      <w:rFonts w:cstheme="minorBidi"/>
      <w:sz w:val="36"/>
      <w:szCs w:val="36"/>
    </w:rPr>
  </w:style>
  <w:style w:type="paragraph" w:customStyle="1" w:styleId="Piedepginapar">
    <w:name w:val="Pie de página par"/>
    <w:basedOn w:val="Normal"/>
    <w:unhideWhenUsed/>
    <w:qFormat/>
    <w:pPr>
      <w:pBdr>
        <w:top w:val="single" w:sz="4" w:space="1" w:color="94B6D2" w:themeColor="accent1"/>
      </w:pBdr>
    </w:pPr>
    <w:rPr>
      <w:color w:val="775F55" w:themeColor="text2"/>
      <w:sz w:val="20"/>
    </w:rPr>
  </w:style>
  <w:style w:type="paragraph" w:customStyle="1" w:styleId="Piedepginaimpar">
    <w:name w:val="Pie de página impar"/>
    <w:basedOn w:val="Normal"/>
    <w:unhideWhenUsed/>
    <w:qFormat/>
    <w:pPr>
      <w:pBdr>
        <w:top w:val="single" w:sz="4" w:space="1" w:color="94B6D2" w:themeColor="accent1"/>
      </w:pBdr>
      <w:jc w:val="right"/>
    </w:pPr>
    <w:rPr>
      <w:color w:val="775F55" w:themeColor="text2"/>
      <w:sz w:val="20"/>
    </w:rPr>
  </w:style>
  <w:style w:type="paragraph" w:customStyle="1" w:styleId="Encabezadopar">
    <w:name w:val="Encabezado par"/>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cabezadoimpar">
    <w:name w:val="Encabezado impar"/>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inEspaciado0">
    <w:name w:val="SinEspaciado"/>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Informe%20(tema%20Intermed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3C180D206C470CAC3C88ADEA4F1140"/>
        <w:category>
          <w:name w:val="General"/>
          <w:gallery w:val="placeholder"/>
        </w:category>
        <w:types>
          <w:type w:val="bbPlcHdr"/>
        </w:types>
        <w:behaviors>
          <w:behavior w:val="content"/>
        </w:behaviors>
        <w:guid w:val="{3DB54A90-E603-4358-AFFD-C73DF66C99ED}"/>
      </w:docPartPr>
      <w:docPartBody>
        <w:p w:rsidR="00000000" w:rsidRDefault="0085669B">
          <w:pPr>
            <w:pStyle w:val="843C180D206C470CAC3C88ADEA4F1140"/>
          </w:pPr>
          <w:r>
            <w:rPr>
              <w:rFonts w:asciiTheme="majorHAnsi" w:eastAsiaTheme="majorEastAsia" w:hAnsiTheme="majorHAnsi" w:cstheme="majorBidi"/>
              <w:caps/>
              <w:color w:val="44546A" w:themeColor="text2"/>
              <w:sz w:val="110"/>
              <w:szCs w:val="110"/>
              <w:lang w:val="es-ES"/>
            </w:rPr>
            <w:t>[Escriba el título del documento]</w:t>
          </w:r>
        </w:p>
      </w:docPartBody>
    </w:docPart>
    <w:docPart>
      <w:docPartPr>
        <w:name w:val="8CE6BC738D0C4063B0CF75EEB60F652E"/>
        <w:category>
          <w:name w:val="General"/>
          <w:gallery w:val="placeholder"/>
        </w:category>
        <w:types>
          <w:type w:val="bbPlcHdr"/>
        </w:types>
        <w:behaviors>
          <w:behavior w:val="content"/>
        </w:behaviors>
        <w:guid w:val="{18566639-1412-4466-BADA-68220B627D81}"/>
      </w:docPartPr>
      <w:docPartBody>
        <w:p w:rsidR="00000000" w:rsidRDefault="0085669B">
          <w:pPr>
            <w:pStyle w:val="8CE6BC738D0C4063B0CF75EEB60F652E"/>
          </w:pPr>
          <w:r>
            <w:rPr>
              <w:color w:val="FFFFFF" w:themeColor="background1"/>
              <w:sz w:val="32"/>
              <w:szCs w:val="32"/>
              <w:lang w:val="es-ES"/>
            </w:rPr>
            <w:t>[Seleccionar fecha]</w:t>
          </w:r>
        </w:p>
      </w:docPartBody>
    </w:docPart>
    <w:docPart>
      <w:docPartPr>
        <w:name w:val="1EF2B187E8B24C59994D1E6466FE0533"/>
        <w:category>
          <w:name w:val="General"/>
          <w:gallery w:val="placeholder"/>
        </w:category>
        <w:types>
          <w:type w:val="bbPlcHdr"/>
        </w:types>
        <w:behaviors>
          <w:behavior w:val="content"/>
        </w:behaviors>
        <w:guid w:val="{84F78808-AA5F-48C0-B6F2-D88CB5DAA8A3}"/>
      </w:docPartPr>
      <w:docPartBody>
        <w:p w:rsidR="00000000" w:rsidRDefault="0085669B">
          <w:pPr>
            <w:pStyle w:val="1EF2B187E8B24C59994D1E6466FE0533"/>
          </w:pPr>
          <w:r>
            <w:rPr>
              <w:color w:val="FFFFFF" w:themeColor="background1"/>
              <w:sz w:val="40"/>
              <w:szCs w:val="40"/>
              <w:lang w:val="es-ES"/>
            </w:rPr>
            <w:t>[Escriba el subtítulo del documento]</w:t>
          </w:r>
        </w:p>
      </w:docPartBody>
    </w:docPart>
    <w:docPart>
      <w:docPartPr>
        <w:name w:val="302943D0C05C4234922E24EB02C148CA"/>
        <w:category>
          <w:name w:val="General"/>
          <w:gallery w:val="placeholder"/>
        </w:category>
        <w:types>
          <w:type w:val="bbPlcHdr"/>
        </w:types>
        <w:behaviors>
          <w:behavior w:val="content"/>
        </w:behaviors>
        <w:guid w:val="{5AF29D8E-4EE7-4EBB-82FA-C6459C7DEFE0}"/>
      </w:docPartPr>
      <w:docPartBody>
        <w:p w:rsidR="00000000" w:rsidRDefault="0085669B">
          <w:pPr>
            <w:pStyle w:val="302943D0C05C4234922E24EB02C148CA"/>
          </w:pPr>
          <w:r>
            <w:rPr>
              <w:lang w:val="es-ES"/>
            </w:rPr>
            <w:t>[Escriba el título del documento]</w:t>
          </w:r>
        </w:p>
      </w:docPartBody>
    </w:docPart>
    <w:docPart>
      <w:docPartPr>
        <w:name w:val="90EA075A609A45E6B2153AAA98AE3BD5"/>
        <w:category>
          <w:name w:val="General"/>
          <w:gallery w:val="placeholder"/>
        </w:category>
        <w:types>
          <w:type w:val="bbPlcHdr"/>
        </w:types>
        <w:behaviors>
          <w:behavior w:val="content"/>
        </w:behaviors>
        <w:guid w:val="{20FD7527-70FA-4CEA-8986-7E3E5BAA8EE6}"/>
      </w:docPartPr>
      <w:docPartBody>
        <w:p w:rsidR="00000000" w:rsidRDefault="0085669B">
          <w:pPr>
            <w:pStyle w:val="90EA075A609A45E6B2153AAA98AE3BD5"/>
          </w:pPr>
          <w:r>
            <w:rPr>
              <w:lang w:val="es-ES"/>
            </w:rPr>
            <w:t>[Escriba el subtítulo]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9B"/>
    <w:rsid w:val="008566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tulo2">
    <w:name w:val="heading 2"/>
    <w:basedOn w:val="Normal"/>
    <w:next w:val="Normal"/>
    <w:link w:val="Ttulo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tulo3">
    <w:name w:val="heading 3"/>
    <w:basedOn w:val="Normal"/>
    <w:next w:val="Normal"/>
    <w:link w:val="Ttulo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3C180D206C470CAC3C88ADEA4F1140">
    <w:name w:val="843C180D206C470CAC3C88ADEA4F1140"/>
  </w:style>
  <w:style w:type="paragraph" w:customStyle="1" w:styleId="8CE6BC738D0C4063B0CF75EEB60F652E">
    <w:name w:val="8CE6BC738D0C4063B0CF75EEB60F652E"/>
  </w:style>
  <w:style w:type="paragraph" w:customStyle="1" w:styleId="1EF2B187E8B24C59994D1E6466FE0533">
    <w:name w:val="1EF2B187E8B24C59994D1E6466FE0533"/>
  </w:style>
  <w:style w:type="paragraph" w:customStyle="1" w:styleId="89AAA95F49EC4CAAB2F62036F751C503">
    <w:name w:val="89AAA95F49EC4CAAB2F62036F751C503"/>
  </w:style>
  <w:style w:type="paragraph" w:customStyle="1" w:styleId="302943D0C05C4234922E24EB02C148CA">
    <w:name w:val="302943D0C05C4234922E24EB02C148CA"/>
  </w:style>
  <w:style w:type="paragraph" w:customStyle="1" w:styleId="90EA075A609A45E6B2153AAA98AE3BD5">
    <w:name w:val="90EA075A609A45E6B2153AAA98AE3BD5"/>
  </w:style>
  <w:style w:type="character" w:customStyle="1" w:styleId="Ttulo1Car">
    <w:name w:val="Título 1 Car"/>
    <w:basedOn w:val="Fuentedeprrafopredeter"/>
    <w:link w:val="Ttulo1"/>
    <w:uiPriority w:val="9"/>
    <w:rPr>
      <w:rFonts w:asciiTheme="majorHAnsi" w:eastAsiaTheme="minorHAnsi" w:hAnsiTheme="majorHAnsi" w:cs="Times New Roman"/>
      <w:caps/>
      <w:color w:val="44546A" w:themeColor="text2"/>
      <w:kern w:val="24"/>
      <w:sz w:val="32"/>
      <w:szCs w:val="32"/>
    </w:rPr>
  </w:style>
  <w:style w:type="character" w:customStyle="1" w:styleId="Ttulo2Car">
    <w:name w:val="Título 2 Car"/>
    <w:basedOn w:val="Fuentedeprrafopredeter"/>
    <w:link w:val="Ttulo2"/>
    <w:uiPriority w:val="9"/>
    <w:rPr>
      <w:rFonts w:eastAsiaTheme="minorHAnsi" w:cs="Times New Roman"/>
      <w:b/>
      <w:color w:val="4472C4" w:themeColor="accent1"/>
      <w:spacing w:val="20"/>
      <w:kern w:val="24"/>
      <w:sz w:val="28"/>
      <w:szCs w:val="28"/>
    </w:rPr>
  </w:style>
  <w:style w:type="character" w:customStyle="1" w:styleId="Ttulo3Car">
    <w:name w:val="Título 3 Car"/>
    <w:basedOn w:val="Fuentedeprrafopredeter"/>
    <w:link w:val="Ttulo3"/>
    <w:uiPriority w:val="9"/>
    <w:rPr>
      <w:rFonts w:eastAsiaTheme="minorHAnsi" w:cs="Times New Roman"/>
      <w:b/>
      <w:color w:val="000000" w:themeColor="text1"/>
      <w:spacing w:val="10"/>
      <w:kern w:val="24"/>
      <w:sz w:val="23"/>
      <w:szCs w:val="23"/>
    </w:rPr>
  </w:style>
  <w:style w:type="paragraph" w:styleId="Citadestacada">
    <w:name w:val="Intense Quote"/>
    <w:basedOn w:val="Normal"/>
    <w:link w:val="Citadestacada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destacadaCar">
    <w:name w:val="Cita destacada Car"/>
    <w:basedOn w:val="Fuentedeprrafopredeter"/>
    <w:link w:val="Citadestacada"/>
    <w:uiPriority w:val="30"/>
    <w:rPr>
      <w:rFonts w:eastAsiaTheme="minorHAnsi" w:cs="Times New Roman"/>
      <w:b/>
      <w:color w:val="ED7D31" w:themeColor="accent2"/>
      <w:kern w:val="24"/>
      <w:sz w:val="23"/>
      <w:szCs w:val="23"/>
      <w:shd w:val="clear" w:color="auto" w:fill="FFFFFF" w:themeFill="background1"/>
    </w:rPr>
  </w:style>
  <w:style w:type="paragraph" w:customStyle="1" w:styleId="2B7AF7F7D1864418BA03E84ECE54BF61">
    <w:name w:val="2B7AF7F7D1864418BA03E84ECE54BF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2018-04-02T00:00:00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E0190966-1EB0-424D-A70F-00D46F865B76}">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(tema Intermedio)</Template>
  <TotalTime>1639</TotalTime>
  <Pages>8</Pages>
  <Words>1195</Words>
  <Characters>6171</Characters>
  <Application>Microsoft Office Word</Application>
  <DocSecurity>0</DocSecurity>
  <Lines>220</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Biblioteca</vt: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Biblioteca</dc:title>
  <dc:subject>Prueba de cliente – OWNK SAS</dc:subject>
  <dc:creator>Usuario de Windows</dc:creator>
  <cp:keywords/>
  <cp:lastModifiedBy>Usuario de Windows</cp:lastModifiedBy>
  <cp:revision>1</cp:revision>
  <dcterms:created xsi:type="dcterms:W3CDTF">2018-03-29T16:28:00Z</dcterms:created>
  <dcterms:modified xsi:type="dcterms:W3CDTF">2018-03-30T19:47:00Z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